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B1B" w:rsidRPr="00E40FE7" w:rsidRDefault="00E93B1B" w:rsidP="00C245DF"/>
    <w:p w:rsidR="00834541" w:rsidRPr="00E40FE7" w:rsidRDefault="00834541" w:rsidP="00C245DF"/>
    <w:p w:rsidR="00C2713E" w:rsidRPr="00E40FE7" w:rsidRDefault="00C2713E" w:rsidP="00C245DF"/>
    <w:p w:rsidR="00C2713E" w:rsidRPr="00E40FE7" w:rsidRDefault="00C2713E" w:rsidP="00C245DF"/>
    <w:p w:rsidR="00C2713E" w:rsidRPr="00E40FE7" w:rsidRDefault="00C2713E" w:rsidP="00C245DF"/>
    <w:p w:rsidR="00C2713E" w:rsidRPr="00E40FE7" w:rsidRDefault="00C2713E" w:rsidP="00C245DF"/>
    <w:p w:rsidR="00C2713E" w:rsidRPr="00E40FE7" w:rsidRDefault="00C2713E" w:rsidP="00C245DF"/>
    <w:p w:rsidR="00C2713E" w:rsidRPr="00E40FE7" w:rsidRDefault="00C2713E" w:rsidP="00C245DF"/>
    <w:p w:rsidR="00C2713E" w:rsidRPr="00E40FE7" w:rsidRDefault="00C2713E" w:rsidP="00C245DF"/>
    <w:p w:rsidR="00C2713E" w:rsidRPr="00E40FE7" w:rsidRDefault="00C2713E" w:rsidP="00C245DF"/>
    <w:p w:rsidR="00431AC1" w:rsidRPr="00E40FE7" w:rsidRDefault="00431AC1" w:rsidP="00C245DF"/>
    <w:p w:rsidR="00431AC1" w:rsidRPr="00E40FE7" w:rsidRDefault="00431AC1" w:rsidP="00C245DF"/>
    <w:p w:rsidR="00431AC1" w:rsidRPr="00E40FE7" w:rsidRDefault="00431AC1" w:rsidP="00C245DF"/>
    <w:p w:rsidR="00431AC1" w:rsidRPr="00E40FE7" w:rsidRDefault="00431AC1" w:rsidP="00C245DF"/>
    <w:p w:rsidR="00431AC1" w:rsidRPr="00E40FE7" w:rsidRDefault="00431AC1" w:rsidP="00C245DF"/>
    <w:p w:rsidR="00431AC1" w:rsidRPr="00E40FE7" w:rsidRDefault="00431AC1" w:rsidP="00C245DF"/>
    <w:p w:rsidR="00431AC1" w:rsidRPr="00E40FE7" w:rsidRDefault="00431AC1" w:rsidP="00C245DF"/>
    <w:p w:rsidR="00431AC1" w:rsidRDefault="00431AC1" w:rsidP="00C245DF"/>
    <w:p w:rsidR="00A66E52" w:rsidRDefault="00A66E52" w:rsidP="00C245DF"/>
    <w:p w:rsidR="00A66E52" w:rsidRDefault="00A66E52" w:rsidP="00C245DF"/>
    <w:p w:rsidR="00A66E52" w:rsidRDefault="00A66E52" w:rsidP="00C245DF"/>
    <w:p w:rsidR="00A66E52" w:rsidRDefault="00A66E52" w:rsidP="00C245DF"/>
    <w:p w:rsidR="00A66E52" w:rsidRDefault="00A66E52" w:rsidP="00C245DF"/>
    <w:p w:rsidR="00A66E52" w:rsidRDefault="00A66E52" w:rsidP="00C245DF"/>
    <w:p w:rsidR="00A66E52" w:rsidRDefault="00A66E52" w:rsidP="00C245DF"/>
    <w:p w:rsidR="00A66E52" w:rsidRPr="00E40FE7" w:rsidRDefault="00A66E52" w:rsidP="00C245DF"/>
    <w:tbl>
      <w:tblPr>
        <w:tblStyle w:val="TableGrid"/>
        <w:tblpPr w:leftFromText="181" w:rightFromText="181" w:vertAnchor="page" w:horzAnchor="margin" w:tblpY="128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0"/>
      </w:tblGrid>
      <w:tr w:rsidR="00C00D8A" w:rsidTr="00A80103">
        <w:trPr>
          <w:trHeight w:val="637"/>
        </w:trPr>
        <w:tc>
          <w:tcPr>
            <w:tcW w:w="4730" w:type="dxa"/>
            <w:tcBorders>
              <w:top w:val="single" w:sz="2" w:space="0" w:color="D9D9D9" w:themeColor="background1" w:themeShade="D9"/>
            </w:tcBorders>
          </w:tcPr>
          <w:p w:rsidR="00354B6A" w:rsidRDefault="00354B6A" w:rsidP="00E645EB">
            <w:pPr>
              <w:pStyle w:val="ReportHeading"/>
              <w:framePr w:hSpace="0" w:wrap="auto" w:vAnchor="margin" w:hAnchor="text" w:yAlign="inline"/>
            </w:pPr>
            <w:r>
              <w:t xml:space="preserve">Module II: </w:t>
            </w:r>
          </w:p>
          <w:p w:rsidR="00C00D8A" w:rsidRPr="00476214" w:rsidRDefault="00354B6A" w:rsidP="00E645EB">
            <w:pPr>
              <w:pStyle w:val="ReportHeading"/>
              <w:framePr w:hSpace="0" w:wrap="auto" w:vAnchor="margin" w:hAnchor="text" w:yAlign="inline"/>
            </w:pPr>
            <w:r>
              <w:t>Python Final Case</w:t>
            </w:r>
            <w:r w:rsidR="00B751E0" w:rsidRPr="00B751E0">
              <w:t xml:space="preserve"> </w:t>
            </w:r>
            <w:r w:rsidR="00C00D8A" w:rsidRPr="00476214">
              <w:t xml:space="preserve"> </w:t>
            </w:r>
          </w:p>
        </w:tc>
      </w:tr>
      <w:tr w:rsidR="00AA5E0B" w:rsidRPr="007A51D1" w:rsidTr="008E5A47">
        <w:trPr>
          <w:trHeight w:val="419"/>
        </w:trPr>
        <w:tc>
          <w:tcPr>
            <w:tcW w:w="4730" w:type="dxa"/>
            <w:tcBorders>
              <w:top w:val="single" w:sz="2" w:space="0" w:color="D9D9D9" w:themeColor="background1" w:themeShade="D9"/>
              <w:bottom w:val="single" w:sz="2" w:space="0" w:color="D9D9D9" w:themeColor="background1" w:themeShade="D9"/>
            </w:tcBorders>
            <w:vAlign w:val="center"/>
          </w:tcPr>
          <w:p w:rsidR="00C00D8A" w:rsidRPr="007A51D1" w:rsidRDefault="00354B6A" w:rsidP="00354B6A">
            <w:pPr>
              <w:pStyle w:val="ReportDate"/>
              <w:framePr w:hSpace="0" w:wrap="auto" w:vAnchor="margin" w:hAnchor="text" w:xAlign="left" w:yAlign="inline"/>
            </w:pPr>
            <w:r>
              <w:t>01</w:t>
            </w:r>
            <w:r w:rsidR="00C00D8A" w:rsidRPr="007A51D1">
              <w:t xml:space="preserve"> / </w:t>
            </w:r>
            <w:r>
              <w:t>08</w:t>
            </w:r>
            <w:bookmarkStart w:id="0" w:name="_GoBack"/>
            <w:bookmarkEnd w:id="0"/>
            <w:r w:rsidR="00C00D8A" w:rsidRPr="007A51D1">
              <w:t xml:space="preserve"> / 20</w:t>
            </w:r>
            <w:r>
              <w:t>20</w:t>
            </w:r>
          </w:p>
        </w:tc>
      </w:tr>
    </w:tbl>
    <w:p w:rsidR="00431AC1" w:rsidRPr="00E40FE7" w:rsidRDefault="00431AC1" w:rsidP="003259BE">
      <w:pPr>
        <w:rPr>
          <w:rFonts w:ascii="Arial" w:hAnsi="Arial" w:cs="Arial"/>
          <w:color w:val="595959" w:themeColor="background2"/>
          <w:szCs w:val="20"/>
        </w:rPr>
        <w:sectPr w:rsidR="00431AC1" w:rsidRPr="00E40FE7" w:rsidSect="002931F7">
          <w:headerReference w:type="even" r:id="rId12"/>
          <w:headerReference w:type="default" r:id="rId13"/>
          <w:footerReference w:type="even" r:id="rId14"/>
          <w:footerReference w:type="default" r:id="rId15"/>
          <w:headerReference w:type="first" r:id="rId16"/>
          <w:footerReference w:type="first" r:id="rId17"/>
          <w:pgSz w:w="11906" w:h="16838" w:code="9"/>
          <w:pgMar w:top="1440" w:right="1440" w:bottom="562" w:left="1440" w:header="706" w:footer="706" w:gutter="0"/>
          <w:cols w:space="720"/>
          <w:docGrid w:linePitch="360"/>
        </w:sectPr>
      </w:pPr>
    </w:p>
    <w:p w:rsidR="00354B6A" w:rsidRPr="00354B6A" w:rsidRDefault="00354B6A" w:rsidP="00354B6A">
      <w:pPr>
        <w:pStyle w:val="BodyText"/>
        <w:jc w:val="center"/>
        <w:rPr>
          <w:color w:val="auto"/>
        </w:rPr>
      </w:pPr>
      <w:r w:rsidRPr="00354B6A">
        <w:rPr>
          <w:color w:val="auto"/>
        </w:rPr>
        <w:lastRenderedPageBreak/>
        <w:t>What will you do about it?</w:t>
      </w:r>
    </w:p>
    <w:p w:rsidR="00354B6A" w:rsidRDefault="00354B6A" w:rsidP="00354B6A">
      <w:pPr>
        <w:pStyle w:val="BodyText"/>
      </w:pPr>
    </w:p>
    <w:p w:rsidR="00354B6A" w:rsidRDefault="00354B6A" w:rsidP="00354B6A">
      <w:pPr>
        <w:pStyle w:val="BodyText"/>
      </w:pPr>
      <w:r>
        <w:t xml:space="preserve">A new restaurant startup has born in German Village, and three people are working very extensive hours to make things happen. The entry barriers are high, as there is such a huge contest to attract people that could buy their products/services. </w:t>
      </w:r>
    </w:p>
    <w:p w:rsidR="00354B6A" w:rsidRDefault="00354B6A" w:rsidP="00354B6A">
      <w:pPr>
        <w:pStyle w:val="BodyText"/>
      </w:pPr>
      <w:r>
        <w:t xml:space="preserve">As an EVS new initiative, the idea is to support new local businesses to achieve prosperity in the region, and you were selected to develop a study that could lead them to improve their results. </w:t>
      </w:r>
    </w:p>
    <w:p w:rsidR="00354B6A" w:rsidRDefault="00354B6A" w:rsidP="00354B6A">
      <w:pPr>
        <w:pStyle w:val="BodyText"/>
      </w:pPr>
      <w:r>
        <w:t>The success is vital for these people, as their growth will bring new people and increase employment.</w:t>
      </w:r>
    </w:p>
    <w:p w:rsidR="00354B6A" w:rsidRDefault="00354B6A" w:rsidP="00354B6A">
      <w:pPr>
        <w:pStyle w:val="BodyText"/>
      </w:pPr>
      <w:r>
        <w:t>With a bunch of effort and energy, they have been collecting reviews from friends, family and new customers, and they have stored them in a tiny dataset, which consists in two features:</w:t>
      </w:r>
    </w:p>
    <w:p w:rsidR="00354B6A" w:rsidRDefault="00354B6A" w:rsidP="00354B6A">
      <w:pPr>
        <w:pStyle w:val="BodyText"/>
      </w:pPr>
      <w:r>
        <w:t>-The restaurant review</w:t>
      </w:r>
    </w:p>
    <w:p w:rsidR="00354B6A" w:rsidRDefault="00354B6A" w:rsidP="00354B6A">
      <w:pPr>
        <w:pStyle w:val="BodyText"/>
      </w:pPr>
      <w:r>
        <w:t>-The thumb of nail critic: They did or did not like the service received.</w:t>
      </w:r>
    </w:p>
    <w:p w:rsidR="00354B6A" w:rsidRDefault="00354B6A" w:rsidP="00354B6A">
      <w:pPr>
        <w:pStyle w:val="BodyText"/>
      </w:pPr>
      <w:r>
        <w:t>There are 1,000 reviews in total (and their related sentiment).</w:t>
      </w:r>
    </w:p>
    <w:p w:rsidR="00354B6A" w:rsidRDefault="00354B6A" w:rsidP="00354B6A">
      <w:pPr>
        <w:pStyle w:val="BodyText"/>
      </w:pPr>
      <w:r>
        <w:t>Right now, they don</w:t>
      </w:r>
      <w:r>
        <w:rPr>
          <w:rFonts w:hint="cs"/>
        </w:rPr>
        <w:t>’</w:t>
      </w:r>
      <w:r>
        <w:t>t have enough time to conduct any sort type of analysis coming from them. So they don</w:t>
      </w:r>
      <w:r>
        <w:rPr>
          <w:rFonts w:hint="cs"/>
        </w:rPr>
        <w:t>’</w:t>
      </w:r>
      <w:r>
        <w:t>t know what to do in terms of strategy.</w:t>
      </w:r>
    </w:p>
    <w:p w:rsidR="00354B6A" w:rsidRDefault="00354B6A" w:rsidP="00354B6A">
      <w:pPr>
        <w:pStyle w:val="BodyText"/>
      </w:pPr>
      <w:r>
        <w:t xml:space="preserve">As a data science analyst, you are requested to perform an analysis on the data that they have and give them some feedback. Your critical thinking is your best friend for developing a case, and </w:t>
      </w:r>
      <w:proofErr w:type="gramStart"/>
      <w:r>
        <w:t>support</w:t>
      </w:r>
      <w:proofErr w:type="gramEnd"/>
      <w:r>
        <w:t xml:space="preserve"> it with data driven conclusions.</w:t>
      </w:r>
    </w:p>
    <w:p w:rsidR="00354B6A" w:rsidRDefault="00354B6A" w:rsidP="00354B6A">
      <w:pPr>
        <w:pStyle w:val="BodyText"/>
      </w:pPr>
      <w:r>
        <w:t>But you</w:t>
      </w:r>
      <w:r>
        <w:rPr>
          <w:rFonts w:hint="cs"/>
        </w:rPr>
        <w:t>’</w:t>
      </w:r>
      <w:r>
        <w:t>re not alone in this process: You are part of a talented people team, and all of you are using this opportunity to escalate and generate more impact in our community. The person in charge only expects from you a Python code (.</w:t>
      </w:r>
      <w:proofErr w:type="spellStart"/>
      <w:r>
        <w:t>py</w:t>
      </w:r>
      <w:proofErr w:type="spellEnd"/>
      <w:r>
        <w:t xml:space="preserve"> file), with the possibility to include comments and all sort type of data driven analysis (Markdown is your friend). Due the lack of time and resources available: Your opinion and recommendations will only be considered if they are clear and follow a convincing and clear path and objective.</w:t>
      </w:r>
    </w:p>
    <w:p w:rsidR="00354B6A" w:rsidRDefault="00354B6A" w:rsidP="00354B6A">
      <w:pPr>
        <w:pStyle w:val="BodyText"/>
      </w:pPr>
      <w:r>
        <w:t>The ball is now in your hands: What will you do about it?</w:t>
      </w:r>
    </w:p>
    <w:p w:rsidR="00354B6A" w:rsidRDefault="00354B6A" w:rsidP="00354B6A">
      <w:pPr>
        <w:pStyle w:val="BodyText"/>
      </w:pPr>
    </w:p>
    <w:p w:rsidR="00354B6A" w:rsidRDefault="00354B6A" w:rsidP="00354B6A">
      <w:pPr>
        <w:pStyle w:val="BodyText"/>
      </w:pPr>
      <w:r>
        <w:t>Your boss requires a python (.</w:t>
      </w:r>
      <w:proofErr w:type="spellStart"/>
      <w:r>
        <w:t>py</w:t>
      </w:r>
      <w:proofErr w:type="spellEnd"/>
      <w:r>
        <w:t>) file that includes:</w:t>
      </w:r>
    </w:p>
    <w:p w:rsidR="00354B6A" w:rsidRDefault="00354B6A" w:rsidP="00354B6A">
      <w:pPr>
        <w:pStyle w:val="BodyText"/>
      </w:pPr>
      <w:r>
        <w:t>-Dataset review (descriptive)</w:t>
      </w:r>
    </w:p>
    <w:p w:rsidR="00354B6A" w:rsidRDefault="00354B6A" w:rsidP="00354B6A">
      <w:pPr>
        <w:pStyle w:val="BodyText"/>
      </w:pPr>
      <w:r>
        <w:t>-Pre-processing steps and methods.</w:t>
      </w:r>
    </w:p>
    <w:p w:rsidR="00354B6A" w:rsidRDefault="00354B6A" w:rsidP="00354B6A">
      <w:pPr>
        <w:pStyle w:val="BodyText"/>
      </w:pPr>
      <w:r>
        <w:t xml:space="preserve">-Define a main objective: What is the object of your study? </w:t>
      </w:r>
      <w:proofErr w:type="gramStart"/>
      <w:r>
        <w:t>To analyze the impact of certain type of products/services?</w:t>
      </w:r>
      <w:proofErr w:type="gramEnd"/>
      <w:r>
        <w:t xml:space="preserve"> Detect things that lead people to write positive/negative reviews? </w:t>
      </w:r>
      <w:proofErr w:type="gramStart"/>
      <w:r>
        <w:t>A mixture?</w:t>
      </w:r>
      <w:proofErr w:type="gramEnd"/>
      <w:r>
        <w:t xml:space="preserve"> Why?</w:t>
      </w:r>
    </w:p>
    <w:p w:rsidR="00354B6A" w:rsidRDefault="00354B6A" w:rsidP="00354B6A">
      <w:pPr>
        <w:pStyle w:val="BodyText"/>
      </w:pPr>
      <w:r>
        <w:t>-The feature engineering process (techniques used, commented).</w:t>
      </w:r>
    </w:p>
    <w:p w:rsidR="00354B6A" w:rsidRDefault="00354B6A" w:rsidP="00354B6A">
      <w:pPr>
        <w:pStyle w:val="BodyText"/>
      </w:pPr>
      <w:r>
        <w:t>-A model selection process (parameters, candidates, selected (why?) and evaluated metrics).</w:t>
      </w:r>
    </w:p>
    <w:p w:rsidR="00354B6A" w:rsidRDefault="00354B6A" w:rsidP="00354B6A">
      <w:pPr>
        <w:pStyle w:val="BodyText"/>
      </w:pPr>
      <w:r>
        <w:t>-Analysis based in selected model.</w:t>
      </w:r>
    </w:p>
    <w:p w:rsidR="00011E48" w:rsidRDefault="00354B6A" w:rsidP="00354B6A">
      <w:pPr>
        <w:pStyle w:val="BodyText"/>
        <w:sectPr w:rsidR="00011E48" w:rsidSect="00F16DD3">
          <w:headerReference w:type="default" r:id="rId18"/>
          <w:footerReference w:type="default" r:id="rId19"/>
          <w:pgSz w:w="11906" w:h="16838" w:code="9"/>
          <w:pgMar w:top="1238" w:right="1411" w:bottom="1152" w:left="1138" w:header="706" w:footer="706" w:gutter="0"/>
          <w:cols w:space="720"/>
          <w:docGrid w:linePitch="360"/>
        </w:sectPr>
      </w:pPr>
      <w:r>
        <w:t>-Final conclusion (be concise).</w:t>
      </w:r>
    </w:p>
    <w:p w:rsidR="00E269EC" w:rsidRPr="00C554C6" w:rsidRDefault="000C5134" w:rsidP="00105F8C">
      <w:pPr>
        <w:pStyle w:val="Disclaimer"/>
      </w:pPr>
      <w:bookmarkStart w:id="1" w:name="_Toc499548673"/>
      <w:bookmarkStart w:id="2" w:name="_Toc499549797"/>
      <w:bookmarkStart w:id="3" w:name="_Toc499888313"/>
      <w:bookmarkStart w:id="4" w:name="_Toc506460119"/>
      <w:proofErr w:type="spellStart"/>
      <w:r w:rsidRPr="00C554C6">
        <w:lastRenderedPageBreak/>
        <w:t>Evalueserve</w:t>
      </w:r>
      <w:proofErr w:type="spellEnd"/>
      <w:r w:rsidRPr="00C554C6">
        <w:t xml:space="preserve"> Disclaimer</w:t>
      </w:r>
      <w:bookmarkEnd w:id="1"/>
      <w:bookmarkEnd w:id="2"/>
      <w:bookmarkEnd w:id="3"/>
      <w:bookmarkEnd w:id="4"/>
    </w:p>
    <w:p w:rsidR="000C5134" w:rsidRPr="00C554C6" w:rsidRDefault="00D76E7E" w:rsidP="00C554C6">
      <w:pPr>
        <w:pStyle w:val="BodyText"/>
      </w:pPr>
      <w:r w:rsidRPr="00C554C6">
        <w:t xml:space="preserve">The information contained in this report has been obtained from reliable sources. The output is in accordance with the information available on such sources and has been carried out to the best of our knowledge with utmost care and precision. While </w:t>
      </w:r>
      <w:proofErr w:type="spellStart"/>
      <w:r w:rsidRPr="00C554C6">
        <w:t>Evalueserve</w:t>
      </w:r>
      <w:proofErr w:type="spellEnd"/>
      <w:r w:rsidRPr="00C554C6">
        <w:t xml:space="preserve"> has no reason to believe that there is any inaccuracy or defect in such information, </w:t>
      </w:r>
      <w:proofErr w:type="spellStart"/>
      <w:r w:rsidRPr="00C554C6">
        <w:t>Evalueserve</w:t>
      </w:r>
      <w:proofErr w:type="spellEnd"/>
      <w:r w:rsidRPr="00C554C6">
        <w:t xml:space="preserve"> disclaims all warranties, expressed or implied, including warranties of accuracy, completeness, correctness, adequacy, merchantability and / or fitness of the information.</w:t>
      </w:r>
    </w:p>
    <w:sectPr w:rsidR="000C5134" w:rsidRPr="00C554C6" w:rsidSect="00DC2970">
      <w:pgSz w:w="11906" w:h="16838" w:code="9"/>
      <w:pgMar w:top="1238" w:right="1411" w:bottom="1440" w:left="1138"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F1E" w:rsidRDefault="00ED5F1E" w:rsidP="00087E0A">
      <w:pPr>
        <w:spacing w:before="0" w:after="0" w:line="240" w:lineRule="auto"/>
      </w:pPr>
      <w:r>
        <w:separator/>
      </w:r>
    </w:p>
  </w:endnote>
  <w:endnote w:type="continuationSeparator" w:id="0">
    <w:p w:rsidR="00ED5F1E" w:rsidRDefault="00ED5F1E" w:rsidP="00087E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dy">
    <w:altName w:val="Arial"/>
    <w:panose1 w:val="00000000000000000000"/>
    <w:charset w:val="00"/>
    <w:family w:val="roman"/>
    <w:notTrueType/>
    <w:pitch w:val="default"/>
  </w:font>
  <w:font w:name="Arial Heading">
    <w:altName w:val="Arial"/>
    <w:panose1 w:val="00000000000000000000"/>
    <w:charset w:val="00"/>
    <w:family w:val="roman"/>
    <w:notTrueType/>
    <w:pitch w:val="default"/>
  </w:font>
  <w:font w:name="ArialMT">
    <w:altName w:val="Arial"/>
    <w:panose1 w:val="00000000000000000000"/>
    <w:charset w:val="00"/>
    <w:family w:val="swiss"/>
    <w:notTrueType/>
    <w:pitch w:val="default"/>
    <w:sig w:usb0="00000003" w:usb1="00000000" w:usb2="00000000" w:usb3="00000000" w:csb0="00000001" w:csb1="00000000"/>
  </w:font>
  <w:font w:name="Geneva">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B1E" w:rsidRDefault="00111B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A47" w:rsidRPr="00126AA6" w:rsidRDefault="008E5A47" w:rsidP="00D756E2">
    <w:pPr>
      <w:pStyle w:val="Footer"/>
    </w:pPr>
    <w:r w:rsidRPr="00126AA6">
      <w:rPr>
        <w:noProof/>
      </w:rPr>
      <w:drawing>
        <wp:anchor distT="0" distB="0" distL="114300" distR="114300" simplePos="0" relativeHeight="251661312" behindDoc="1" locked="1" layoutInCell="1" allowOverlap="1" wp14:anchorId="202DC6DC" wp14:editId="1732AF0E">
          <wp:simplePos x="0" y="0"/>
          <wp:positionH relativeFrom="column">
            <wp:posOffset>3822065</wp:posOffset>
          </wp:positionH>
          <wp:positionV relativeFrom="page">
            <wp:posOffset>9226550</wp:posOffset>
          </wp:positionV>
          <wp:extent cx="2359152" cy="987552"/>
          <wp:effectExtent l="0" t="0" r="3175"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359152" cy="987552"/>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B1E" w:rsidRDefault="00111B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A47" w:rsidRPr="00362D0F" w:rsidRDefault="008E5A47" w:rsidP="00D756E2">
    <w:pPr>
      <w:pStyle w:val="Footer"/>
    </w:pPr>
    <w:r w:rsidRPr="002547F2">
      <w:rPr>
        <w:rFonts w:cstheme="minorHAnsi"/>
        <w:noProof/>
        <w:color w:val="EE2653" w:themeColor="text2"/>
      </w:rPr>
      <mc:AlternateContent>
        <mc:Choice Requires="wps">
          <w:drawing>
            <wp:anchor distT="0" distB="0" distL="114300" distR="114300" simplePos="0" relativeHeight="251665408" behindDoc="0" locked="0" layoutInCell="1" allowOverlap="1" wp14:anchorId="25C2F1E0" wp14:editId="42C5D440">
              <wp:simplePos x="0" y="0"/>
              <wp:positionH relativeFrom="column">
                <wp:posOffset>635</wp:posOffset>
              </wp:positionH>
              <wp:positionV relativeFrom="paragraph">
                <wp:posOffset>-107950</wp:posOffset>
              </wp:positionV>
              <wp:extent cx="5943600" cy="0"/>
              <wp:effectExtent l="0" t="0" r="0" b="0"/>
              <wp:wrapNone/>
              <wp:docPr id="10" name="Straight Connector 3"/>
              <wp:cNvGraphicFramePr/>
              <a:graphic xmlns:a="http://schemas.openxmlformats.org/drawingml/2006/main">
                <a:graphicData uri="http://schemas.microsoft.com/office/word/2010/wordprocessingShape">
                  <wps:wsp>
                    <wps:cNvCnPr/>
                    <wps:spPr bwMode="auto">
                      <a:xfrm>
                        <a:off x="0" y="0"/>
                        <a:ext cx="5943600" cy="0"/>
                      </a:xfrm>
                      <a:prstGeom prst="line">
                        <a:avLst/>
                      </a:prstGeom>
                      <a:noFill/>
                      <a:ln w="635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8.5pt" to="468.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" strokecolor="#47254b [3204]" strokeweight=".5pt"/>
          </w:pict>
        </mc:Fallback>
      </mc:AlternateContent>
    </w:r>
    <w:sdt>
      <w:sdtPr>
        <w:id w:val="-319816199"/>
        <w:docPartObj>
          <w:docPartGallery w:val="Page Numbers (Bottom of Page)"/>
          <w:docPartUnique/>
        </w:docPartObj>
      </w:sdtPr>
      <w:sdtEndPr>
        <w:rPr>
          <w:noProof/>
          <w:color w:val="C00000"/>
        </w:rPr>
      </w:sdtEndPr>
      <w:sdtContent>
        <w:r w:rsidRPr="00BF4D32">
          <w:rPr>
            <w:color w:val="C00000"/>
          </w:rPr>
          <w:fldChar w:fldCharType="begin"/>
        </w:r>
        <w:r w:rsidRPr="00BF4D32">
          <w:rPr>
            <w:color w:val="C00000"/>
          </w:rPr>
          <w:instrText xml:space="preserve"> PAGE   \* MERGEFORMAT </w:instrText>
        </w:r>
        <w:r w:rsidRPr="00BF4D32">
          <w:rPr>
            <w:color w:val="C00000"/>
          </w:rPr>
          <w:fldChar w:fldCharType="separate"/>
        </w:r>
        <w:r w:rsidR="00354B6A">
          <w:rPr>
            <w:noProof/>
            <w:color w:val="C00000"/>
          </w:rPr>
          <w:t>2</w:t>
        </w:r>
        <w:r w:rsidRPr="00BF4D32">
          <w:rPr>
            <w:noProof/>
            <w:color w:val="C00000"/>
          </w:rPr>
          <w:fldChar w:fldCharType="end"/>
        </w:r>
      </w:sdtContent>
    </w:sdt>
    <w:r>
      <w:rPr>
        <w:noProof/>
        <w:color w:val="C00000"/>
      </w:rPr>
      <w:t xml:space="preserve">  </w:t>
    </w:r>
    <w:r w:rsidRPr="00362D0F">
      <w:rPr>
        <w:rFonts w:hint="cs"/>
        <w:noProof/>
      </w:rPr>
      <w:t>©</w:t>
    </w:r>
    <w:r w:rsidRPr="00362D0F">
      <w:rPr>
        <w:noProof/>
      </w:rPr>
      <w:t xml:space="preserve"> Evalueserve. All rights reserved.</w:t>
    </w:r>
    <w:r w:rsidRPr="00362D0F">
      <w:rPr>
        <w:rFonts w:cstheme="minorHAnsi"/>
        <w:noProof/>
      </w:rPr>
      <w:t xml:space="preserve"> </w:t>
    </w:r>
    <w:r w:rsidRPr="00362D0F">
      <w:rPr>
        <w:noProof/>
      </w:rPr>
      <w:tab/>
    </w:r>
    <w:r w:rsidRPr="00362D0F">
      <w:rPr>
        <w:noProof/>
      </w:rPr>
      <w:tab/>
    </w:r>
    <w:r>
      <w:rPr>
        <w:noProof/>
      </w:rPr>
      <w:tab/>
    </w:r>
    <w:r>
      <w:rPr>
        <w:noProof/>
      </w:rPr>
      <w:tab/>
    </w:r>
    <w:r>
      <w:rPr>
        <w:noProof/>
      </w:rPr>
      <w:tab/>
    </w:r>
    <w:r>
      <w:rPr>
        <w:noProof/>
      </w:rPr>
      <w:tab/>
    </w:r>
    <w:r>
      <w:rPr>
        <w:noProof/>
      </w:rPr>
      <w:tab/>
      <w:t xml:space="preserve"> </w:t>
    </w:r>
    <w:r w:rsidRPr="00362D0F">
      <w:rPr>
        <w:noProof/>
      </w:rPr>
      <w:t>evalueserve.com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F1E" w:rsidRPr="00427C80" w:rsidRDefault="00ED5F1E" w:rsidP="00D756E2">
      <w:pPr>
        <w:pStyle w:val="Footer"/>
      </w:pPr>
    </w:p>
  </w:footnote>
  <w:footnote w:type="continuationSeparator" w:id="0">
    <w:p w:rsidR="00ED5F1E" w:rsidRDefault="00ED5F1E" w:rsidP="00087E0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B1E" w:rsidRDefault="00111B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A47" w:rsidRPr="00087E0A" w:rsidRDefault="008E5A47">
    <w:pPr>
      <w:pStyle w:val="Header"/>
      <w:rPr>
        <w:color w:val="595959" w:themeColor="background2"/>
        <w:szCs w:val="20"/>
      </w:rPr>
    </w:pPr>
    <w:r>
      <w:rPr>
        <w:noProof/>
      </w:rPr>
      <w:drawing>
        <wp:anchor distT="0" distB="0" distL="114300" distR="114300" simplePos="0" relativeHeight="251659264" behindDoc="1" locked="0" layoutInCell="1" allowOverlap="1" wp14:anchorId="6FC9B2F0" wp14:editId="27E28E82">
          <wp:simplePos x="0" y="0"/>
          <wp:positionH relativeFrom="column">
            <wp:posOffset>-914400</wp:posOffset>
          </wp:positionH>
          <wp:positionV relativeFrom="paragraph">
            <wp:posOffset>-448310</wp:posOffset>
          </wp:positionV>
          <wp:extent cx="7562088" cy="6976872"/>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png"/>
                  <pic:cNvPicPr/>
                </pic:nvPicPr>
                <pic:blipFill>
                  <a:blip r:embed="rId1">
                    <a:extLst>
                      <a:ext uri="{28A0092B-C50C-407E-A947-70E740481C1C}">
                        <a14:useLocalDpi xmlns:a14="http://schemas.microsoft.com/office/drawing/2010/main" val="0"/>
                      </a:ext>
                    </a:extLst>
                  </a:blip>
                  <a:stretch>
                    <a:fillRect/>
                  </a:stretch>
                </pic:blipFill>
                <pic:spPr>
                  <a:xfrm>
                    <a:off x="0" y="0"/>
                    <a:ext cx="7562088" cy="697687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B1E" w:rsidRDefault="00111B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A47" w:rsidRPr="00B34913" w:rsidRDefault="008E5A47" w:rsidP="00BF54AC">
    <w:pPr>
      <w:pStyle w:val="Header"/>
      <w:pBdr>
        <w:bottom w:val="single" w:sz="4" w:space="1" w:color="47254B" w:themeColor="accent1"/>
      </w:pBdr>
      <w:ind w:right="-187"/>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49F81FD0"/>
    <w:lvl w:ilvl="0">
      <w:start w:val="1"/>
      <w:numFmt w:val="decimal"/>
      <w:pStyle w:val="ListNumber2"/>
      <w:lvlText w:val="%1."/>
      <w:lvlJc w:val="left"/>
      <w:pPr>
        <w:tabs>
          <w:tab w:val="num" w:pos="720"/>
        </w:tabs>
        <w:ind w:left="720" w:hanging="360"/>
      </w:pPr>
    </w:lvl>
  </w:abstractNum>
  <w:abstractNum w:abstractNumId="1">
    <w:nsid w:val="0F171151"/>
    <w:multiLevelType w:val="multilevel"/>
    <w:tmpl w:val="8DF0CB90"/>
    <w:lvl w:ilvl="0">
      <w:start w:val="1"/>
      <w:numFmt w:val="decimal"/>
      <w:lvlText w:val="%1."/>
      <w:lvlJc w:val="left"/>
      <w:pPr>
        <w:ind w:left="360" w:hanging="360"/>
      </w:pPr>
      <w:rPr>
        <w:rFonts w:hint="default"/>
        <w:b w:val="0"/>
        <w:i w:val="0"/>
        <w:color w:val="47254B" w:themeColor="accent1"/>
        <w:sz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8D147A"/>
    <w:multiLevelType w:val="hybridMultilevel"/>
    <w:tmpl w:val="6360B13A"/>
    <w:lvl w:ilvl="0" w:tplc="C142872C">
      <w:start w:val="1"/>
      <w:numFmt w:val="decimal"/>
      <w:lvlText w:val="%1.1.1.1"/>
      <w:lvlJc w:val="left"/>
      <w:pPr>
        <w:ind w:left="1886" w:hanging="360"/>
      </w:pPr>
      <w:rPr>
        <w:rFonts w:hint="default"/>
        <w:color w:val="47254B" w:themeColor="accent1"/>
        <w:sz w:val="20"/>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3">
    <w:nsid w:val="16167DE1"/>
    <w:multiLevelType w:val="hybridMultilevel"/>
    <w:tmpl w:val="EAF2D36A"/>
    <w:lvl w:ilvl="0" w:tplc="80A6E6EA">
      <w:start w:val="1"/>
      <w:numFmt w:val="decimal"/>
      <w:lvlText w:val="%1.1"/>
      <w:lvlJc w:val="left"/>
      <w:pPr>
        <w:ind w:left="1080" w:hanging="360"/>
      </w:pPr>
      <w:rPr>
        <w:rFonts w:hint="default"/>
        <w:color w:val="47254B" w:themeColor="accen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048CE"/>
    <w:multiLevelType w:val="multilevel"/>
    <w:tmpl w:val="5FE69804"/>
    <w:lvl w:ilvl="0">
      <w:start w:val="1"/>
      <w:numFmt w:val="decimal"/>
      <w:pStyle w:val="ListNumber1"/>
      <w:lvlText w:val="%1."/>
      <w:lvlJc w:val="left"/>
      <w:pPr>
        <w:ind w:left="360" w:hanging="360"/>
      </w:pPr>
      <w:rPr>
        <w:rFonts w:hint="default"/>
        <w:b w:val="0"/>
        <w:i w:val="0"/>
        <w:color w:val="47254B" w:themeColor="accent1"/>
        <w:sz w:val="20"/>
      </w:rPr>
    </w:lvl>
    <w:lvl w:ilvl="1">
      <w:start w:val="1"/>
      <w:numFmt w:val="decimal"/>
      <w:pStyle w:val="ListNumber20"/>
      <w:lvlText w:val="%1.%2."/>
      <w:lvlJc w:val="left"/>
      <w:pPr>
        <w:ind w:left="792" w:hanging="432"/>
      </w:pPr>
      <w:rPr>
        <w:rFonts w:hint="default"/>
        <w:b w:val="0"/>
        <w:i w:val="0"/>
        <w:color w:val="47254B" w:themeColor="accent1"/>
        <w:sz w:val="20"/>
      </w:rPr>
    </w:lvl>
    <w:lvl w:ilvl="2">
      <w:start w:val="1"/>
      <w:numFmt w:val="decimal"/>
      <w:pStyle w:val="ListNumber3"/>
      <w:lvlText w:val="%1.%2.%3."/>
      <w:lvlJc w:val="left"/>
      <w:pPr>
        <w:ind w:left="1224" w:hanging="504"/>
      </w:pPr>
      <w:rPr>
        <w:rFonts w:hint="default"/>
        <w:b w:val="0"/>
        <w:i w:val="0"/>
        <w:color w:val="47254B" w:themeColor="accent1"/>
        <w:sz w:val="20"/>
      </w:rPr>
    </w:lvl>
    <w:lvl w:ilvl="3">
      <w:start w:val="1"/>
      <w:numFmt w:val="decimal"/>
      <w:pStyle w:val="ListNumber4"/>
      <w:lvlText w:val="%1.%2.%3.%4."/>
      <w:lvlJc w:val="left"/>
      <w:pPr>
        <w:ind w:left="1728" w:hanging="648"/>
      </w:pPr>
      <w:rPr>
        <w:rFonts w:hint="default"/>
        <w:b w:val="0"/>
        <w:i w:val="0"/>
        <w:color w:val="47254B" w:themeColor="accent1"/>
        <w:sz w:val="20"/>
      </w:rPr>
    </w:lvl>
    <w:lvl w:ilvl="4">
      <w:start w:val="1"/>
      <w:numFmt w:val="decimal"/>
      <w:lvlText w:val="%1.%2.%3.%4.%5."/>
      <w:lvlJc w:val="left"/>
      <w:pPr>
        <w:ind w:left="2232" w:hanging="792"/>
      </w:pPr>
      <w:rPr>
        <w:rFonts w:hint="default"/>
        <w:b w:val="0"/>
        <w:i w:val="0"/>
        <w:color w:val="47254B" w:themeColor="accent1"/>
        <w:sz w:val="2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B62F0B"/>
    <w:multiLevelType w:val="hybridMultilevel"/>
    <w:tmpl w:val="3F7023B6"/>
    <w:lvl w:ilvl="0" w:tplc="61B8488E">
      <w:start w:val="1"/>
      <w:numFmt w:val="decimal"/>
      <w:lvlText w:val="%1.1.1"/>
      <w:lvlJc w:val="left"/>
      <w:pPr>
        <w:ind w:left="1526" w:hanging="360"/>
      </w:pPr>
      <w:rPr>
        <w:rFonts w:hint="default"/>
        <w:color w:val="47254B" w:themeColor="accent1"/>
        <w:sz w:val="20"/>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6">
    <w:nsid w:val="1C82671E"/>
    <w:multiLevelType w:val="multilevel"/>
    <w:tmpl w:val="90245C86"/>
    <w:lvl w:ilvl="0">
      <w:start w:val="1"/>
      <w:numFmt w:val="decimal"/>
      <w:lvlText w:val="%1."/>
      <w:lvlJc w:val="left"/>
      <w:pPr>
        <w:ind w:left="360" w:hanging="360"/>
      </w:pPr>
      <w:rPr>
        <w:color w:val="47254B" w:themeColor="accen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3E2B8D"/>
    <w:multiLevelType w:val="multilevel"/>
    <w:tmpl w:val="0809001F"/>
    <w:styleLink w:val="Style1"/>
    <w:lvl w:ilvl="0">
      <w:start w:val="1"/>
      <w:numFmt w:val="decimal"/>
      <w:lvlText w:val="%1."/>
      <w:lvlJc w:val="left"/>
      <w:pPr>
        <w:ind w:left="360" w:hanging="360"/>
      </w:pPr>
      <w:rPr>
        <w:color w:val="F38AB1" w:themeColor="accent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8A7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29277DA"/>
    <w:multiLevelType w:val="multilevel"/>
    <w:tmpl w:val="227A2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1C52EE"/>
    <w:multiLevelType w:val="multilevel"/>
    <w:tmpl w:val="43D0D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51061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6A00DC"/>
    <w:multiLevelType w:val="multilevel"/>
    <w:tmpl w:val="0809001F"/>
    <w:numStyleLink w:val="Style1"/>
  </w:abstractNum>
  <w:abstractNum w:abstractNumId="13">
    <w:nsid w:val="407C0CF8"/>
    <w:multiLevelType w:val="hybridMultilevel"/>
    <w:tmpl w:val="45005C72"/>
    <w:name w:val="List Number 3"/>
    <w:lvl w:ilvl="0" w:tplc="B24819B2">
      <w:start w:val="1"/>
      <w:numFmt w:val="lowerLetter"/>
      <w:pStyle w:val="Alphabetbullet1"/>
      <w:lvlText w:val="%1)."/>
      <w:lvlJc w:val="left"/>
      <w:pPr>
        <w:ind w:left="360" w:hanging="360"/>
      </w:pPr>
      <w:rPr>
        <w:rFonts w:hint="default"/>
        <w:b w:val="0"/>
        <w:i w:val="0"/>
        <w:color w:val="47254B"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E2C84"/>
    <w:multiLevelType w:val="hybridMultilevel"/>
    <w:tmpl w:val="441436AE"/>
    <w:lvl w:ilvl="0" w:tplc="0B3C3AF6">
      <w:start w:val="1"/>
      <w:numFmt w:val="bullet"/>
      <w:lvlText w:val="•"/>
      <w:lvlJc w:val="left"/>
      <w:pPr>
        <w:ind w:left="360" w:hanging="360"/>
      </w:pPr>
      <w:rPr>
        <w:rFonts w:hint="default"/>
        <w:b w:val="0"/>
        <w:bCs w:val="0"/>
        <w:i w:val="0"/>
        <w:iCs w:val="0"/>
        <w:caps w:val="0"/>
        <w:smallCaps w:val="0"/>
        <w:strike w:val="0"/>
        <w:dstrike w:val="0"/>
        <w:noProof w:val="0"/>
        <w:vanish w:val="0"/>
        <w:color w:val="47254B" w:themeColor="accen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2D09C7"/>
    <w:multiLevelType w:val="hybridMultilevel"/>
    <w:tmpl w:val="BDA88D80"/>
    <w:lvl w:ilvl="0" w:tplc="DC345A90">
      <w:start w:val="1"/>
      <w:numFmt w:val="bullet"/>
      <w:pStyle w:val="Bullet1"/>
      <w:lvlText w:val="•"/>
      <w:lvlJc w:val="left"/>
      <w:pPr>
        <w:ind w:left="360" w:hanging="360"/>
      </w:pPr>
      <w:rPr>
        <w:rFonts w:hint="default"/>
        <w:b w:val="0"/>
        <w:bCs w:val="0"/>
        <w:i w:val="0"/>
        <w:iCs w:val="0"/>
        <w:caps w:val="0"/>
        <w:smallCaps w:val="0"/>
        <w:strike w:val="0"/>
        <w:dstrike w:val="0"/>
        <w:noProof w:val="0"/>
        <w:vanish w:val="0"/>
        <w:color w:val="47254B" w:themeColor="accen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9138E"/>
    <w:multiLevelType w:val="hybridMultilevel"/>
    <w:tmpl w:val="0206F2D4"/>
    <w:lvl w:ilvl="0" w:tplc="3E328C82">
      <w:start w:val="1"/>
      <w:numFmt w:val="decimal"/>
      <w:lvlText w:val="%1."/>
      <w:lvlJc w:val="left"/>
      <w:pPr>
        <w:ind w:left="720" w:hanging="360"/>
      </w:pPr>
      <w:rPr>
        <w:rFonts w:hint="default"/>
        <w:b w:val="0"/>
        <w:i w:val="0"/>
        <w:color w:val="47254B"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C37E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8A170AB"/>
    <w:multiLevelType w:val="hybridMultilevel"/>
    <w:tmpl w:val="D06A2804"/>
    <w:name w:val="List Number 32"/>
    <w:lvl w:ilvl="0" w:tplc="87A2CB0C">
      <w:start w:val="1"/>
      <w:numFmt w:val="lowerRoman"/>
      <w:pStyle w:val="ARomanbullet"/>
      <w:lvlText w:val="%1."/>
      <w:lvlJc w:val="right"/>
      <w:pPr>
        <w:ind w:left="720" w:hanging="360"/>
      </w:pPr>
      <w:rPr>
        <w:rFonts w:hint="default"/>
        <w:b w:val="0"/>
        <w:i w:val="0"/>
        <w:color w:val="47254B"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C7248"/>
    <w:multiLevelType w:val="hybridMultilevel"/>
    <w:tmpl w:val="109A2E0C"/>
    <w:lvl w:ilvl="0" w:tplc="C9125F8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440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1A23734"/>
    <w:multiLevelType w:val="hybridMultilevel"/>
    <w:tmpl w:val="221E3AB4"/>
    <w:lvl w:ilvl="0" w:tplc="00F89DCC">
      <w:start w:val="1"/>
      <w:numFmt w:val="bullet"/>
      <w:pStyle w:val="TableBullet2"/>
      <w:lvlText w:val="–"/>
      <w:lvlJc w:val="left"/>
      <w:pPr>
        <w:ind w:left="634" w:hanging="360"/>
      </w:pPr>
      <w:rPr>
        <w:rFonts w:ascii="Arial" w:hAnsi="Arial" w:hint="default"/>
        <w:b w:val="0"/>
        <w:bCs w:val="0"/>
        <w:i w:val="0"/>
        <w:iCs w:val="0"/>
        <w:caps w:val="0"/>
        <w:strike w:val="0"/>
        <w:dstrike w:val="0"/>
        <w:vanish w:val="0"/>
        <w:color w:val="47254B" w:themeColor="accent1"/>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2">
    <w:nsid w:val="76376C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034B33"/>
    <w:multiLevelType w:val="hybridMultilevel"/>
    <w:tmpl w:val="4B7C33AE"/>
    <w:lvl w:ilvl="0" w:tplc="22E620B0">
      <w:start w:val="1"/>
      <w:numFmt w:val="bullet"/>
      <w:pStyle w:val="TableBullet1"/>
      <w:lvlText w:val="•"/>
      <w:lvlJc w:val="left"/>
      <w:pPr>
        <w:ind w:left="360" w:hanging="360"/>
      </w:pPr>
      <w:rPr>
        <w:rFonts w:ascii="Arial" w:hAnsi="Arial" w:hint="default"/>
        <w:b w:val="0"/>
        <w:bCs w:val="0"/>
        <w:i w:val="0"/>
        <w:iCs w:val="0"/>
        <w:caps w:val="0"/>
        <w:strike w:val="0"/>
        <w:dstrike w:val="0"/>
        <w:vanish w:val="0"/>
        <w:color w:val="47254B" w:themeColor="accent1"/>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D520C"/>
    <w:multiLevelType w:val="hybridMultilevel"/>
    <w:tmpl w:val="2E3AD504"/>
    <w:lvl w:ilvl="0" w:tplc="9EA470A4">
      <w:start w:val="1"/>
      <w:numFmt w:val="bullet"/>
      <w:pStyle w:val="Bullet2"/>
      <w:lvlText w:val="–"/>
      <w:lvlJc w:val="left"/>
      <w:pPr>
        <w:ind w:left="720" w:hanging="360"/>
      </w:pPr>
      <w:rPr>
        <w:rFonts w:ascii="Arial" w:hAnsi="Arial" w:hint="default"/>
        <w:color w:val="47254B"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16"/>
  </w:num>
  <w:num w:numId="4">
    <w:abstractNumId w:val="0"/>
  </w:num>
  <w:num w:numId="5">
    <w:abstractNumId w:val="19"/>
  </w:num>
  <w:num w:numId="6">
    <w:abstractNumId w:val="9"/>
  </w:num>
  <w:num w:numId="7">
    <w:abstractNumId w:val="3"/>
  </w:num>
  <w:num w:numId="8">
    <w:abstractNumId w:val="5"/>
  </w:num>
  <w:num w:numId="9">
    <w:abstractNumId w:val="2"/>
  </w:num>
  <w:num w:numId="10">
    <w:abstractNumId w:val="7"/>
  </w:num>
  <w:num w:numId="11">
    <w:abstractNumId w:val="14"/>
  </w:num>
  <w:num w:numId="12">
    <w:abstractNumId w:val="23"/>
  </w:num>
  <w:num w:numId="13">
    <w:abstractNumId w:val="21"/>
  </w:num>
  <w:num w:numId="14">
    <w:abstractNumId w:val="1"/>
  </w:num>
  <w:num w:numId="15">
    <w:abstractNumId w:val="11"/>
  </w:num>
  <w:num w:numId="16">
    <w:abstractNumId w:val="8"/>
  </w:num>
  <w:num w:numId="17">
    <w:abstractNumId w:val="20"/>
  </w:num>
  <w:num w:numId="18">
    <w:abstractNumId w:val="22"/>
  </w:num>
  <w:num w:numId="19">
    <w:abstractNumId w:val="10"/>
  </w:num>
  <w:num w:numId="20">
    <w:abstractNumId w:val="17"/>
  </w:num>
  <w:num w:numId="21">
    <w:abstractNumId w:val="12"/>
    <w:lvlOverride w:ilvl="1">
      <w:lvl w:ilvl="1">
        <w:start w:val="1"/>
        <w:numFmt w:val="decimal"/>
        <w:lvlText w:val="%1.%2."/>
        <w:lvlJc w:val="left"/>
        <w:pPr>
          <w:ind w:left="792" w:hanging="432"/>
        </w:pPr>
        <w:rPr>
          <w:color w:val="47254B" w:themeColor="accent1"/>
        </w:rPr>
      </w:lvl>
    </w:lvlOverride>
  </w:num>
  <w:num w:numId="22">
    <w:abstractNumId w:val="6"/>
  </w:num>
  <w:num w:numId="23">
    <w:abstractNumId w:val="4"/>
  </w:num>
  <w:num w:numId="24">
    <w:abstractNumId w:val="13"/>
  </w:num>
  <w:num w:numId="25">
    <w:abstractNumId w:val="18"/>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Y0NTA1MzKwNDAzNzVQ0lEKTi0uzszPAykwqgUA6EAA1CwAAAA="/>
  </w:docVars>
  <w:rsids>
    <w:rsidRoot w:val="00354B6A"/>
    <w:rsid w:val="00004BC2"/>
    <w:rsid w:val="000064B8"/>
    <w:rsid w:val="00006F77"/>
    <w:rsid w:val="00010039"/>
    <w:rsid w:val="00010550"/>
    <w:rsid w:val="00011DD8"/>
    <w:rsid w:val="00011E48"/>
    <w:rsid w:val="00013178"/>
    <w:rsid w:val="000135C0"/>
    <w:rsid w:val="00015AE9"/>
    <w:rsid w:val="000215D2"/>
    <w:rsid w:val="00021C64"/>
    <w:rsid w:val="00021D3B"/>
    <w:rsid w:val="000259FA"/>
    <w:rsid w:val="00031227"/>
    <w:rsid w:val="000335C1"/>
    <w:rsid w:val="00034EE3"/>
    <w:rsid w:val="00040D84"/>
    <w:rsid w:val="000428FC"/>
    <w:rsid w:val="00043854"/>
    <w:rsid w:val="00045D20"/>
    <w:rsid w:val="000464C6"/>
    <w:rsid w:val="00046F1B"/>
    <w:rsid w:val="00050049"/>
    <w:rsid w:val="00051003"/>
    <w:rsid w:val="000557DE"/>
    <w:rsid w:val="00056FF2"/>
    <w:rsid w:val="0006095F"/>
    <w:rsid w:val="000624A3"/>
    <w:rsid w:val="00062783"/>
    <w:rsid w:val="00062DF9"/>
    <w:rsid w:val="00063A8C"/>
    <w:rsid w:val="00070341"/>
    <w:rsid w:val="00072739"/>
    <w:rsid w:val="0007470F"/>
    <w:rsid w:val="00074762"/>
    <w:rsid w:val="00074922"/>
    <w:rsid w:val="00075820"/>
    <w:rsid w:val="00077255"/>
    <w:rsid w:val="00080BED"/>
    <w:rsid w:val="00081976"/>
    <w:rsid w:val="00083D0A"/>
    <w:rsid w:val="000852B7"/>
    <w:rsid w:val="00087E0A"/>
    <w:rsid w:val="0009312A"/>
    <w:rsid w:val="00095770"/>
    <w:rsid w:val="00095DC4"/>
    <w:rsid w:val="000A27C6"/>
    <w:rsid w:val="000A41C0"/>
    <w:rsid w:val="000A5F26"/>
    <w:rsid w:val="000A6C71"/>
    <w:rsid w:val="000A7A02"/>
    <w:rsid w:val="000B32D2"/>
    <w:rsid w:val="000B5972"/>
    <w:rsid w:val="000B5DDA"/>
    <w:rsid w:val="000C09E1"/>
    <w:rsid w:val="000C11DE"/>
    <w:rsid w:val="000C1EE0"/>
    <w:rsid w:val="000C271E"/>
    <w:rsid w:val="000C5134"/>
    <w:rsid w:val="000D0DA8"/>
    <w:rsid w:val="000D0EF0"/>
    <w:rsid w:val="000D3AC6"/>
    <w:rsid w:val="000D4C9F"/>
    <w:rsid w:val="000D5DD0"/>
    <w:rsid w:val="000D7187"/>
    <w:rsid w:val="000E0CA0"/>
    <w:rsid w:val="000E1891"/>
    <w:rsid w:val="000E25C0"/>
    <w:rsid w:val="000E2672"/>
    <w:rsid w:val="000E4B2E"/>
    <w:rsid w:val="000F039D"/>
    <w:rsid w:val="000F3D5A"/>
    <w:rsid w:val="000F6138"/>
    <w:rsid w:val="000F786F"/>
    <w:rsid w:val="00100B54"/>
    <w:rsid w:val="001036E3"/>
    <w:rsid w:val="001037CA"/>
    <w:rsid w:val="00104339"/>
    <w:rsid w:val="001048E4"/>
    <w:rsid w:val="00105C52"/>
    <w:rsid w:val="00105F8C"/>
    <w:rsid w:val="001070EA"/>
    <w:rsid w:val="0010736E"/>
    <w:rsid w:val="00107690"/>
    <w:rsid w:val="0010798C"/>
    <w:rsid w:val="00107B98"/>
    <w:rsid w:val="00110C9B"/>
    <w:rsid w:val="00111B1E"/>
    <w:rsid w:val="00113DB4"/>
    <w:rsid w:val="0011664B"/>
    <w:rsid w:val="00116B65"/>
    <w:rsid w:val="0011751B"/>
    <w:rsid w:val="00117EEC"/>
    <w:rsid w:val="001224AD"/>
    <w:rsid w:val="00126AA6"/>
    <w:rsid w:val="001307B3"/>
    <w:rsid w:val="0013111B"/>
    <w:rsid w:val="00131924"/>
    <w:rsid w:val="001332EC"/>
    <w:rsid w:val="00133309"/>
    <w:rsid w:val="001337A4"/>
    <w:rsid w:val="0013393F"/>
    <w:rsid w:val="00134B2D"/>
    <w:rsid w:val="00137772"/>
    <w:rsid w:val="001378C1"/>
    <w:rsid w:val="00142207"/>
    <w:rsid w:val="001428AB"/>
    <w:rsid w:val="00144738"/>
    <w:rsid w:val="00146C2D"/>
    <w:rsid w:val="00146FB1"/>
    <w:rsid w:val="00150FB9"/>
    <w:rsid w:val="00151DD2"/>
    <w:rsid w:val="00153980"/>
    <w:rsid w:val="001546C2"/>
    <w:rsid w:val="00154EDA"/>
    <w:rsid w:val="001560F1"/>
    <w:rsid w:val="0015778C"/>
    <w:rsid w:val="00160BF0"/>
    <w:rsid w:val="00164335"/>
    <w:rsid w:val="00165527"/>
    <w:rsid w:val="00165D77"/>
    <w:rsid w:val="00165EB9"/>
    <w:rsid w:val="0016659A"/>
    <w:rsid w:val="00167415"/>
    <w:rsid w:val="0016768E"/>
    <w:rsid w:val="001701AB"/>
    <w:rsid w:val="00172605"/>
    <w:rsid w:val="001741ED"/>
    <w:rsid w:val="001753F8"/>
    <w:rsid w:val="001763AA"/>
    <w:rsid w:val="00177164"/>
    <w:rsid w:val="00177C20"/>
    <w:rsid w:val="00180AA4"/>
    <w:rsid w:val="00180B29"/>
    <w:rsid w:val="001816A8"/>
    <w:rsid w:val="00181DBE"/>
    <w:rsid w:val="00182088"/>
    <w:rsid w:val="00184E4B"/>
    <w:rsid w:val="00185849"/>
    <w:rsid w:val="00190653"/>
    <w:rsid w:val="00192717"/>
    <w:rsid w:val="00194A0A"/>
    <w:rsid w:val="001951C1"/>
    <w:rsid w:val="0019644E"/>
    <w:rsid w:val="001A1514"/>
    <w:rsid w:val="001A435B"/>
    <w:rsid w:val="001A551F"/>
    <w:rsid w:val="001A5D30"/>
    <w:rsid w:val="001A630C"/>
    <w:rsid w:val="001A6B03"/>
    <w:rsid w:val="001B05F6"/>
    <w:rsid w:val="001B2A5C"/>
    <w:rsid w:val="001B30B6"/>
    <w:rsid w:val="001C5A44"/>
    <w:rsid w:val="001C7AD3"/>
    <w:rsid w:val="001C7E3C"/>
    <w:rsid w:val="001D06C0"/>
    <w:rsid w:val="001D5039"/>
    <w:rsid w:val="001D528E"/>
    <w:rsid w:val="001D55F5"/>
    <w:rsid w:val="001D6C85"/>
    <w:rsid w:val="001D6FD4"/>
    <w:rsid w:val="001E17EE"/>
    <w:rsid w:val="001E207F"/>
    <w:rsid w:val="001E38C9"/>
    <w:rsid w:val="001E71A7"/>
    <w:rsid w:val="001E75FC"/>
    <w:rsid w:val="001F0155"/>
    <w:rsid w:val="001F1EBF"/>
    <w:rsid w:val="001F56E4"/>
    <w:rsid w:val="001F69F9"/>
    <w:rsid w:val="002004E8"/>
    <w:rsid w:val="0020199C"/>
    <w:rsid w:val="00205A8A"/>
    <w:rsid w:val="00207965"/>
    <w:rsid w:val="00207E27"/>
    <w:rsid w:val="002116F5"/>
    <w:rsid w:val="00211EC6"/>
    <w:rsid w:val="00213D9D"/>
    <w:rsid w:val="0021486C"/>
    <w:rsid w:val="00216468"/>
    <w:rsid w:val="00220B60"/>
    <w:rsid w:val="00223E44"/>
    <w:rsid w:val="00225DB6"/>
    <w:rsid w:val="002327E2"/>
    <w:rsid w:val="00233FE7"/>
    <w:rsid w:val="002359EB"/>
    <w:rsid w:val="00235F7B"/>
    <w:rsid w:val="002361BA"/>
    <w:rsid w:val="00237911"/>
    <w:rsid w:val="00240732"/>
    <w:rsid w:val="00241E67"/>
    <w:rsid w:val="002431C1"/>
    <w:rsid w:val="0024684C"/>
    <w:rsid w:val="002520AB"/>
    <w:rsid w:val="0025268F"/>
    <w:rsid w:val="00252691"/>
    <w:rsid w:val="00252D9A"/>
    <w:rsid w:val="0025318E"/>
    <w:rsid w:val="00254320"/>
    <w:rsid w:val="00254D5A"/>
    <w:rsid w:val="00260EB3"/>
    <w:rsid w:val="002621D0"/>
    <w:rsid w:val="00262698"/>
    <w:rsid w:val="0026701B"/>
    <w:rsid w:val="00267CC8"/>
    <w:rsid w:val="00270D5A"/>
    <w:rsid w:val="002719AE"/>
    <w:rsid w:val="00272E52"/>
    <w:rsid w:val="002730A6"/>
    <w:rsid w:val="00281AA3"/>
    <w:rsid w:val="00282290"/>
    <w:rsid w:val="00290C24"/>
    <w:rsid w:val="002914DD"/>
    <w:rsid w:val="002931F7"/>
    <w:rsid w:val="00297568"/>
    <w:rsid w:val="002A17B1"/>
    <w:rsid w:val="002A2DC7"/>
    <w:rsid w:val="002A3553"/>
    <w:rsid w:val="002A48D6"/>
    <w:rsid w:val="002A495C"/>
    <w:rsid w:val="002A5E05"/>
    <w:rsid w:val="002A696A"/>
    <w:rsid w:val="002B09C5"/>
    <w:rsid w:val="002B0B4E"/>
    <w:rsid w:val="002B332C"/>
    <w:rsid w:val="002C141C"/>
    <w:rsid w:val="002C4032"/>
    <w:rsid w:val="002C42E4"/>
    <w:rsid w:val="002C4DF2"/>
    <w:rsid w:val="002C5629"/>
    <w:rsid w:val="002C6566"/>
    <w:rsid w:val="002C668A"/>
    <w:rsid w:val="002D2624"/>
    <w:rsid w:val="002D3105"/>
    <w:rsid w:val="002D3D88"/>
    <w:rsid w:val="002D4704"/>
    <w:rsid w:val="002D4B29"/>
    <w:rsid w:val="002D7005"/>
    <w:rsid w:val="002D7447"/>
    <w:rsid w:val="002D7BB6"/>
    <w:rsid w:val="002D7C34"/>
    <w:rsid w:val="002E09A3"/>
    <w:rsid w:val="002E2485"/>
    <w:rsid w:val="002E7A65"/>
    <w:rsid w:val="002F1776"/>
    <w:rsid w:val="002F2966"/>
    <w:rsid w:val="002F51C3"/>
    <w:rsid w:val="002F6F27"/>
    <w:rsid w:val="002F75AC"/>
    <w:rsid w:val="00300DF9"/>
    <w:rsid w:val="0030692F"/>
    <w:rsid w:val="00307115"/>
    <w:rsid w:val="003079AB"/>
    <w:rsid w:val="003103C7"/>
    <w:rsid w:val="00311A75"/>
    <w:rsid w:val="00311B8C"/>
    <w:rsid w:val="003133EE"/>
    <w:rsid w:val="003135FD"/>
    <w:rsid w:val="00314798"/>
    <w:rsid w:val="003150CD"/>
    <w:rsid w:val="00317F3F"/>
    <w:rsid w:val="00320368"/>
    <w:rsid w:val="0032134C"/>
    <w:rsid w:val="00321A7F"/>
    <w:rsid w:val="00322697"/>
    <w:rsid w:val="003253CD"/>
    <w:rsid w:val="003259BE"/>
    <w:rsid w:val="003273A3"/>
    <w:rsid w:val="00331EC8"/>
    <w:rsid w:val="00332902"/>
    <w:rsid w:val="00333316"/>
    <w:rsid w:val="00333B17"/>
    <w:rsid w:val="003376B6"/>
    <w:rsid w:val="0033784C"/>
    <w:rsid w:val="0034049C"/>
    <w:rsid w:val="00340694"/>
    <w:rsid w:val="00341592"/>
    <w:rsid w:val="0034202B"/>
    <w:rsid w:val="00344FC5"/>
    <w:rsid w:val="003463DD"/>
    <w:rsid w:val="00346CBA"/>
    <w:rsid w:val="003524EA"/>
    <w:rsid w:val="00353CDE"/>
    <w:rsid w:val="0035403B"/>
    <w:rsid w:val="003548E3"/>
    <w:rsid w:val="00354B6A"/>
    <w:rsid w:val="00355D0E"/>
    <w:rsid w:val="00355F36"/>
    <w:rsid w:val="0035706A"/>
    <w:rsid w:val="00362807"/>
    <w:rsid w:val="00362D0F"/>
    <w:rsid w:val="003648B1"/>
    <w:rsid w:val="00367FD7"/>
    <w:rsid w:val="003749E4"/>
    <w:rsid w:val="003755B5"/>
    <w:rsid w:val="003774CC"/>
    <w:rsid w:val="003812DC"/>
    <w:rsid w:val="00381DDE"/>
    <w:rsid w:val="00383856"/>
    <w:rsid w:val="00383A07"/>
    <w:rsid w:val="003858B7"/>
    <w:rsid w:val="00387D0D"/>
    <w:rsid w:val="00390B5D"/>
    <w:rsid w:val="00391390"/>
    <w:rsid w:val="0039149C"/>
    <w:rsid w:val="00391E0F"/>
    <w:rsid w:val="00393249"/>
    <w:rsid w:val="003957AE"/>
    <w:rsid w:val="00396B50"/>
    <w:rsid w:val="00396E85"/>
    <w:rsid w:val="003971B6"/>
    <w:rsid w:val="00397A22"/>
    <w:rsid w:val="003A09DF"/>
    <w:rsid w:val="003A1FA8"/>
    <w:rsid w:val="003A6637"/>
    <w:rsid w:val="003B1432"/>
    <w:rsid w:val="003B4BF8"/>
    <w:rsid w:val="003B7044"/>
    <w:rsid w:val="003C514B"/>
    <w:rsid w:val="003C5EBC"/>
    <w:rsid w:val="003C65ED"/>
    <w:rsid w:val="003C7142"/>
    <w:rsid w:val="003D06A9"/>
    <w:rsid w:val="003D34CC"/>
    <w:rsid w:val="003D4774"/>
    <w:rsid w:val="003D57A5"/>
    <w:rsid w:val="003D5921"/>
    <w:rsid w:val="003D6491"/>
    <w:rsid w:val="003D6847"/>
    <w:rsid w:val="003E0244"/>
    <w:rsid w:val="003E2043"/>
    <w:rsid w:val="003E457B"/>
    <w:rsid w:val="003E4DEA"/>
    <w:rsid w:val="003E6143"/>
    <w:rsid w:val="003F24F7"/>
    <w:rsid w:val="003F2AFA"/>
    <w:rsid w:val="003F2C0D"/>
    <w:rsid w:val="003F4F6A"/>
    <w:rsid w:val="003F72BA"/>
    <w:rsid w:val="004009D0"/>
    <w:rsid w:val="00404CA2"/>
    <w:rsid w:val="0040522D"/>
    <w:rsid w:val="004053DF"/>
    <w:rsid w:val="00406A7C"/>
    <w:rsid w:val="00407214"/>
    <w:rsid w:val="00407D8D"/>
    <w:rsid w:val="004132C6"/>
    <w:rsid w:val="00416376"/>
    <w:rsid w:val="004171C8"/>
    <w:rsid w:val="0042094E"/>
    <w:rsid w:val="00420D60"/>
    <w:rsid w:val="0042154F"/>
    <w:rsid w:val="00426CBD"/>
    <w:rsid w:val="00427C80"/>
    <w:rsid w:val="004305FE"/>
    <w:rsid w:val="00430816"/>
    <w:rsid w:val="00430E70"/>
    <w:rsid w:val="00431317"/>
    <w:rsid w:val="00431AC1"/>
    <w:rsid w:val="004335B5"/>
    <w:rsid w:val="00434240"/>
    <w:rsid w:val="00435438"/>
    <w:rsid w:val="0043643E"/>
    <w:rsid w:val="004370BD"/>
    <w:rsid w:val="00437B71"/>
    <w:rsid w:val="00437D3E"/>
    <w:rsid w:val="00440855"/>
    <w:rsid w:val="00444EC4"/>
    <w:rsid w:val="00445786"/>
    <w:rsid w:val="004474CF"/>
    <w:rsid w:val="00447AA3"/>
    <w:rsid w:val="00454BFF"/>
    <w:rsid w:val="004607F2"/>
    <w:rsid w:val="00460B85"/>
    <w:rsid w:val="00460FA8"/>
    <w:rsid w:val="0046205E"/>
    <w:rsid w:val="004644A9"/>
    <w:rsid w:val="004659B2"/>
    <w:rsid w:val="00465F44"/>
    <w:rsid w:val="00466730"/>
    <w:rsid w:val="00466D58"/>
    <w:rsid w:val="0046784D"/>
    <w:rsid w:val="0047237D"/>
    <w:rsid w:val="00476214"/>
    <w:rsid w:val="0047638A"/>
    <w:rsid w:val="004813F6"/>
    <w:rsid w:val="00481C35"/>
    <w:rsid w:val="004821B7"/>
    <w:rsid w:val="0048362E"/>
    <w:rsid w:val="00483D25"/>
    <w:rsid w:val="00484A84"/>
    <w:rsid w:val="004864E1"/>
    <w:rsid w:val="00487070"/>
    <w:rsid w:val="0049184E"/>
    <w:rsid w:val="004922F4"/>
    <w:rsid w:val="004A1831"/>
    <w:rsid w:val="004A3720"/>
    <w:rsid w:val="004A4108"/>
    <w:rsid w:val="004A466A"/>
    <w:rsid w:val="004B090F"/>
    <w:rsid w:val="004B0D08"/>
    <w:rsid w:val="004B5B6F"/>
    <w:rsid w:val="004B61AC"/>
    <w:rsid w:val="004B705F"/>
    <w:rsid w:val="004B7290"/>
    <w:rsid w:val="004C13E6"/>
    <w:rsid w:val="004C188C"/>
    <w:rsid w:val="004C2C3D"/>
    <w:rsid w:val="004C30B7"/>
    <w:rsid w:val="004C3593"/>
    <w:rsid w:val="004C41C9"/>
    <w:rsid w:val="004C46E0"/>
    <w:rsid w:val="004C629F"/>
    <w:rsid w:val="004D1A03"/>
    <w:rsid w:val="004D4311"/>
    <w:rsid w:val="004D52B1"/>
    <w:rsid w:val="004D5611"/>
    <w:rsid w:val="004D6AA8"/>
    <w:rsid w:val="004D6D3B"/>
    <w:rsid w:val="004E0379"/>
    <w:rsid w:val="004E1B52"/>
    <w:rsid w:val="004E3D7B"/>
    <w:rsid w:val="004E5946"/>
    <w:rsid w:val="004E6BEF"/>
    <w:rsid w:val="004E6CA2"/>
    <w:rsid w:val="004F2BA1"/>
    <w:rsid w:val="004F30D9"/>
    <w:rsid w:val="00500BC5"/>
    <w:rsid w:val="00503554"/>
    <w:rsid w:val="00503E0C"/>
    <w:rsid w:val="005046C3"/>
    <w:rsid w:val="00504A64"/>
    <w:rsid w:val="0050507F"/>
    <w:rsid w:val="0050663A"/>
    <w:rsid w:val="00511DEA"/>
    <w:rsid w:val="005123C4"/>
    <w:rsid w:val="00515215"/>
    <w:rsid w:val="00515EE4"/>
    <w:rsid w:val="00517273"/>
    <w:rsid w:val="00520249"/>
    <w:rsid w:val="00522042"/>
    <w:rsid w:val="00522BD3"/>
    <w:rsid w:val="00522CB6"/>
    <w:rsid w:val="005230BD"/>
    <w:rsid w:val="00524165"/>
    <w:rsid w:val="00530BFA"/>
    <w:rsid w:val="00532C06"/>
    <w:rsid w:val="00535472"/>
    <w:rsid w:val="00535C4E"/>
    <w:rsid w:val="0053728F"/>
    <w:rsid w:val="00540491"/>
    <w:rsid w:val="00543CE6"/>
    <w:rsid w:val="005458B8"/>
    <w:rsid w:val="005475E4"/>
    <w:rsid w:val="00547D37"/>
    <w:rsid w:val="00550F71"/>
    <w:rsid w:val="00551CF2"/>
    <w:rsid w:val="0055338E"/>
    <w:rsid w:val="00560C5D"/>
    <w:rsid w:val="005619D2"/>
    <w:rsid w:val="0056301F"/>
    <w:rsid w:val="005654F4"/>
    <w:rsid w:val="00566A9D"/>
    <w:rsid w:val="00566F2D"/>
    <w:rsid w:val="00567064"/>
    <w:rsid w:val="00567FE5"/>
    <w:rsid w:val="00571826"/>
    <w:rsid w:val="00571B39"/>
    <w:rsid w:val="00573C96"/>
    <w:rsid w:val="0057439D"/>
    <w:rsid w:val="0057491E"/>
    <w:rsid w:val="0057644F"/>
    <w:rsid w:val="00577B62"/>
    <w:rsid w:val="00577C46"/>
    <w:rsid w:val="00580499"/>
    <w:rsid w:val="00590A21"/>
    <w:rsid w:val="00590D44"/>
    <w:rsid w:val="005919ED"/>
    <w:rsid w:val="0059206E"/>
    <w:rsid w:val="00596354"/>
    <w:rsid w:val="00597902"/>
    <w:rsid w:val="005A0BB1"/>
    <w:rsid w:val="005A0F2E"/>
    <w:rsid w:val="005A21C2"/>
    <w:rsid w:val="005A3E90"/>
    <w:rsid w:val="005A5679"/>
    <w:rsid w:val="005B0FDB"/>
    <w:rsid w:val="005B1DC2"/>
    <w:rsid w:val="005B3625"/>
    <w:rsid w:val="005B3B21"/>
    <w:rsid w:val="005B3DB1"/>
    <w:rsid w:val="005C0B2B"/>
    <w:rsid w:val="005C4950"/>
    <w:rsid w:val="005C54C5"/>
    <w:rsid w:val="005C5734"/>
    <w:rsid w:val="005C580C"/>
    <w:rsid w:val="005C5AAD"/>
    <w:rsid w:val="005C664A"/>
    <w:rsid w:val="005C76C1"/>
    <w:rsid w:val="005C796F"/>
    <w:rsid w:val="005D029B"/>
    <w:rsid w:val="005D0AAD"/>
    <w:rsid w:val="005D1A88"/>
    <w:rsid w:val="005D2428"/>
    <w:rsid w:val="005E3164"/>
    <w:rsid w:val="005E3AA8"/>
    <w:rsid w:val="005E547F"/>
    <w:rsid w:val="005E55C4"/>
    <w:rsid w:val="005E5ABD"/>
    <w:rsid w:val="005E7567"/>
    <w:rsid w:val="005E7E13"/>
    <w:rsid w:val="005F0600"/>
    <w:rsid w:val="005F108C"/>
    <w:rsid w:val="005F113A"/>
    <w:rsid w:val="005F1BE1"/>
    <w:rsid w:val="005F1D64"/>
    <w:rsid w:val="005F678E"/>
    <w:rsid w:val="005F67CD"/>
    <w:rsid w:val="005F6E6D"/>
    <w:rsid w:val="006005D8"/>
    <w:rsid w:val="00600A43"/>
    <w:rsid w:val="006017E6"/>
    <w:rsid w:val="00615012"/>
    <w:rsid w:val="00615153"/>
    <w:rsid w:val="00616279"/>
    <w:rsid w:val="006210A9"/>
    <w:rsid w:val="00626DDD"/>
    <w:rsid w:val="00627CFF"/>
    <w:rsid w:val="00635758"/>
    <w:rsid w:val="0063682C"/>
    <w:rsid w:val="00640BFA"/>
    <w:rsid w:val="00642A10"/>
    <w:rsid w:val="00644104"/>
    <w:rsid w:val="006442D7"/>
    <w:rsid w:val="006444FA"/>
    <w:rsid w:val="0064479F"/>
    <w:rsid w:val="0064540B"/>
    <w:rsid w:val="00645CC9"/>
    <w:rsid w:val="006477B3"/>
    <w:rsid w:val="00650D9F"/>
    <w:rsid w:val="00651E08"/>
    <w:rsid w:val="00654184"/>
    <w:rsid w:val="00654C6A"/>
    <w:rsid w:val="00655C3D"/>
    <w:rsid w:val="0065788B"/>
    <w:rsid w:val="006606B2"/>
    <w:rsid w:val="00660E2D"/>
    <w:rsid w:val="006623B6"/>
    <w:rsid w:val="0066491B"/>
    <w:rsid w:val="00664B24"/>
    <w:rsid w:val="0066580A"/>
    <w:rsid w:val="00666F94"/>
    <w:rsid w:val="00670710"/>
    <w:rsid w:val="00674375"/>
    <w:rsid w:val="00677A1F"/>
    <w:rsid w:val="0068065A"/>
    <w:rsid w:val="006816BE"/>
    <w:rsid w:val="0068321C"/>
    <w:rsid w:val="00684423"/>
    <w:rsid w:val="00684AD5"/>
    <w:rsid w:val="006875B5"/>
    <w:rsid w:val="006939DF"/>
    <w:rsid w:val="00695720"/>
    <w:rsid w:val="006958FD"/>
    <w:rsid w:val="0069683D"/>
    <w:rsid w:val="00696C81"/>
    <w:rsid w:val="006A2083"/>
    <w:rsid w:val="006A282A"/>
    <w:rsid w:val="006A5977"/>
    <w:rsid w:val="006A686D"/>
    <w:rsid w:val="006A702A"/>
    <w:rsid w:val="006A7A5C"/>
    <w:rsid w:val="006B19F0"/>
    <w:rsid w:val="006B366D"/>
    <w:rsid w:val="006B4981"/>
    <w:rsid w:val="006B5A7B"/>
    <w:rsid w:val="006C0126"/>
    <w:rsid w:val="006C02D5"/>
    <w:rsid w:val="006C04EF"/>
    <w:rsid w:val="006C22C2"/>
    <w:rsid w:val="006C33A0"/>
    <w:rsid w:val="006C4B01"/>
    <w:rsid w:val="006C52E4"/>
    <w:rsid w:val="006C60B4"/>
    <w:rsid w:val="006D169B"/>
    <w:rsid w:val="006D44C5"/>
    <w:rsid w:val="006D6776"/>
    <w:rsid w:val="006D67AB"/>
    <w:rsid w:val="006E7089"/>
    <w:rsid w:val="006E7752"/>
    <w:rsid w:val="006F584E"/>
    <w:rsid w:val="006F6672"/>
    <w:rsid w:val="006F6C31"/>
    <w:rsid w:val="006F78EE"/>
    <w:rsid w:val="006F7DF2"/>
    <w:rsid w:val="0070255E"/>
    <w:rsid w:val="00703455"/>
    <w:rsid w:val="007046F0"/>
    <w:rsid w:val="00710999"/>
    <w:rsid w:val="0071267B"/>
    <w:rsid w:val="00714E1C"/>
    <w:rsid w:val="00716BA7"/>
    <w:rsid w:val="00717B1F"/>
    <w:rsid w:val="007218D7"/>
    <w:rsid w:val="007218E0"/>
    <w:rsid w:val="00724242"/>
    <w:rsid w:val="00724D8E"/>
    <w:rsid w:val="00725555"/>
    <w:rsid w:val="00730995"/>
    <w:rsid w:val="00731540"/>
    <w:rsid w:val="00734766"/>
    <w:rsid w:val="00734FAA"/>
    <w:rsid w:val="007368FF"/>
    <w:rsid w:val="00736AB3"/>
    <w:rsid w:val="00740DED"/>
    <w:rsid w:val="00740F3C"/>
    <w:rsid w:val="00746A91"/>
    <w:rsid w:val="00751DE3"/>
    <w:rsid w:val="00752826"/>
    <w:rsid w:val="0075384B"/>
    <w:rsid w:val="007579B1"/>
    <w:rsid w:val="00760A71"/>
    <w:rsid w:val="00763ACC"/>
    <w:rsid w:val="0077057C"/>
    <w:rsid w:val="0077160F"/>
    <w:rsid w:val="00771D59"/>
    <w:rsid w:val="00776292"/>
    <w:rsid w:val="00780796"/>
    <w:rsid w:val="00780C08"/>
    <w:rsid w:val="00782464"/>
    <w:rsid w:val="007900E7"/>
    <w:rsid w:val="00790F0D"/>
    <w:rsid w:val="00791DF5"/>
    <w:rsid w:val="00792B44"/>
    <w:rsid w:val="00793270"/>
    <w:rsid w:val="00793729"/>
    <w:rsid w:val="00794311"/>
    <w:rsid w:val="00795197"/>
    <w:rsid w:val="0079565E"/>
    <w:rsid w:val="00796C6B"/>
    <w:rsid w:val="007973FF"/>
    <w:rsid w:val="00797A4C"/>
    <w:rsid w:val="007A1C7E"/>
    <w:rsid w:val="007A3D9F"/>
    <w:rsid w:val="007A51D1"/>
    <w:rsid w:val="007A599C"/>
    <w:rsid w:val="007A68B2"/>
    <w:rsid w:val="007B1B3E"/>
    <w:rsid w:val="007B22DA"/>
    <w:rsid w:val="007C0D52"/>
    <w:rsid w:val="007C2799"/>
    <w:rsid w:val="007C7C5B"/>
    <w:rsid w:val="007D10C8"/>
    <w:rsid w:val="007D4241"/>
    <w:rsid w:val="007D6D63"/>
    <w:rsid w:val="007D7583"/>
    <w:rsid w:val="007E10A0"/>
    <w:rsid w:val="007E3A48"/>
    <w:rsid w:val="007E44EA"/>
    <w:rsid w:val="007E5016"/>
    <w:rsid w:val="007E597A"/>
    <w:rsid w:val="007E5DC2"/>
    <w:rsid w:val="007F0652"/>
    <w:rsid w:val="007F25D4"/>
    <w:rsid w:val="007F26D1"/>
    <w:rsid w:val="007F297A"/>
    <w:rsid w:val="007F398D"/>
    <w:rsid w:val="007F6713"/>
    <w:rsid w:val="007F6871"/>
    <w:rsid w:val="008005D6"/>
    <w:rsid w:val="00802DB1"/>
    <w:rsid w:val="008040E7"/>
    <w:rsid w:val="00805BA8"/>
    <w:rsid w:val="0080619F"/>
    <w:rsid w:val="00806D4F"/>
    <w:rsid w:val="008078B8"/>
    <w:rsid w:val="00810683"/>
    <w:rsid w:val="00811880"/>
    <w:rsid w:val="0081352B"/>
    <w:rsid w:val="00814799"/>
    <w:rsid w:val="00815FE5"/>
    <w:rsid w:val="008207CE"/>
    <w:rsid w:val="00820DE9"/>
    <w:rsid w:val="00821733"/>
    <w:rsid w:val="00821E58"/>
    <w:rsid w:val="00823523"/>
    <w:rsid w:val="00824F33"/>
    <w:rsid w:val="00825F3A"/>
    <w:rsid w:val="00827210"/>
    <w:rsid w:val="00830A4C"/>
    <w:rsid w:val="00831970"/>
    <w:rsid w:val="00831CCA"/>
    <w:rsid w:val="0083354C"/>
    <w:rsid w:val="00834541"/>
    <w:rsid w:val="0084083B"/>
    <w:rsid w:val="00844549"/>
    <w:rsid w:val="00844DBC"/>
    <w:rsid w:val="00847CA8"/>
    <w:rsid w:val="00852DA2"/>
    <w:rsid w:val="00860413"/>
    <w:rsid w:val="008610FC"/>
    <w:rsid w:val="008649BA"/>
    <w:rsid w:val="00866397"/>
    <w:rsid w:val="00867737"/>
    <w:rsid w:val="00870497"/>
    <w:rsid w:val="00872329"/>
    <w:rsid w:val="0088186E"/>
    <w:rsid w:val="0088488A"/>
    <w:rsid w:val="00886E27"/>
    <w:rsid w:val="00887A9E"/>
    <w:rsid w:val="00890155"/>
    <w:rsid w:val="008917AC"/>
    <w:rsid w:val="00891DAC"/>
    <w:rsid w:val="008931C2"/>
    <w:rsid w:val="00893AEC"/>
    <w:rsid w:val="008947EC"/>
    <w:rsid w:val="00896A9E"/>
    <w:rsid w:val="00897EB5"/>
    <w:rsid w:val="008A017A"/>
    <w:rsid w:val="008A3B61"/>
    <w:rsid w:val="008A555E"/>
    <w:rsid w:val="008A5744"/>
    <w:rsid w:val="008B01D1"/>
    <w:rsid w:val="008B145A"/>
    <w:rsid w:val="008B202B"/>
    <w:rsid w:val="008B2665"/>
    <w:rsid w:val="008B4298"/>
    <w:rsid w:val="008B4A50"/>
    <w:rsid w:val="008B5C2B"/>
    <w:rsid w:val="008B6897"/>
    <w:rsid w:val="008B6AAC"/>
    <w:rsid w:val="008B7064"/>
    <w:rsid w:val="008C1155"/>
    <w:rsid w:val="008D0A03"/>
    <w:rsid w:val="008D0B28"/>
    <w:rsid w:val="008D21A9"/>
    <w:rsid w:val="008D27F6"/>
    <w:rsid w:val="008D3AB8"/>
    <w:rsid w:val="008D3B18"/>
    <w:rsid w:val="008D4F3E"/>
    <w:rsid w:val="008D6264"/>
    <w:rsid w:val="008D79E9"/>
    <w:rsid w:val="008E28C4"/>
    <w:rsid w:val="008E354D"/>
    <w:rsid w:val="008E4564"/>
    <w:rsid w:val="008E5981"/>
    <w:rsid w:val="008E5A47"/>
    <w:rsid w:val="008F3426"/>
    <w:rsid w:val="008F5C40"/>
    <w:rsid w:val="008F6546"/>
    <w:rsid w:val="008F69EF"/>
    <w:rsid w:val="008F71DC"/>
    <w:rsid w:val="008F725B"/>
    <w:rsid w:val="0090070D"/>
    <w:rsid w:val="00904657"/>
    <w:rsid w:val="0090547D"/>
    <w:rsid w:val="009058CC"/>
    <w:rsid w:val="009062BA"/>
    <w:rsid w:val="00906779"/>
    <w:rsid w:val="0090784A"/>
    <w:rsid w:val="00912AA2"/>
    <w:rsid w:val="00913CFE"/>
    <w:rsid w:val="0091449D"/>
    <w:rsid w:val="00915F84"/>
    <w:rsid w:val="0091691D"/>
    <w:rsid w:val="00917360"/>
    <w:rsid w:val="00920619"/>
    <w:rsid w:val="009206E2"/>
    <w:rsid w:val="00921009"/>
    <w:rsid w:val="009220F7"/>
    <w:rsid w:val="00924E17"/>
    <w:rsid w:val="00927F7E"/>
    <w:rsid w:val="00930186"/>
    <w:rsid w:val="00930C59"/>
    <w:rsid w:val="009320E8"/>
    <w:rsid w:val="009351D9"/>
    <w:rsid w:val="009367D8"/>
    <w:rsid w:val="00937056"/>
    <w:rsid w:val="009373C1"/>
    <w:rsid w:val="00940C65"/>
    <w:rsid w:val="009418A4"/>
    <w:rsid w:val="00942025"/>
    <w:rsid w:val="00943121"/>
    <w:rsid w:val="0094331C"/>
    <w:rsid w:val="00944798"/>
    <w:rsid w:val="00944BAA"/>
    <w:rsid w:val="00951630"/>
    <w:rsid w:val="00952F6C"/>
    <w:rsid w:val="0095392D"/>
    <w:rsid w:val="00953A4E"/>
    <w:rsid w:val="00955151"/>
    <w:rsid w:val="00956A58"/>
    <w:rsid w:val="00960E05"/>
    <w:rsid w:val="0096239E"/>
    <w:rsid w:val="00964FB5"/>
    <w:rsid w:val="00965878"/>
    <w:rsid w:val="00967AC8"/>
    <w:rsid w:val="00967FCA"/>
    <w:rsid w:val="0097101D"/>
    <w:rsid w:val="0097236B"/>
    <w:rsid w:val="00972FD6"/>
    <w:rsid w:val="00973F47"/>
    <w:rsid w:val="00974CF5"/>
    <w:rsid w:val="0097561E"/>
    <w:rsid w:val="00976477"/>
    <w:rsid w:val="009816E7"/>
    <w:rsid w:val="00986A2B"/>
    <w:rsid w:val="00987E95"/>
    <w:rsid w:val="009923B4"/>
    <w:rsid w:val="0099460B"/>
    <w:rsid w:val="00997785"/>
    <w:rsid w:val="009A0617"/>
    <w:rsid w:val="009A11E9"/>
    <w:rsid w:val="009A2859"/>
    <w:rsid w:val="009A4ACD"/>
    <w:rsid w:val="009A4CED"/>
    <w:rsid w:val="009A4F02"/>
    <w:rsid w:val="009A517D"/>
    <w:rsid w:val="009A5F8E"/>
    <w:rsid w:val="009A64B5"/>
    <w:rsid w:val="009A6C6E"/>
    <w:rsid w:val="009A6F01"/>
    <w:rsid w:val="009B0D9B"/>
    <w:rsid w:val="009B1284"/>
    <w:rsid w:val="009B2600"/>
    <w:rsid w:val="009B3B22"/>
    <w:rsid w:val="009B6EB1"/>
    <w:rsid w:val="009C121E"/>
    <w:rsid w:val="009C1BF0"/>
    <w:rsid w:val="009C2F8D"/>
    <w:rsid w:val="009C3447"/>
    <w:rsid w:val="009C35E4"/>
    <w:rsid w:val="009C4278"/>
    <w:rsid w:val="009C5166"/>
    <w:rsid w:val="009C64AE"/>
    <w:rsid w:val="009D0423"/>
    <w:rsid w:val="009D1BFD"/>
    <w:rsid w:val="009D1FAE"/>
    <w:rsid w:val="009D360A"/>
    <w:rsid w:val="009D6496"/>
    <w:rsid w:val="009E08DB"/>
    <w:rsid w:val="009E110C"/>
    <w:rsid w:val="009E1B0B"/>
    <w:rsid w:val="009E27EE"/>
    <w:rsid w:val="009E3111"/>
    <w:rsid w:val="009E414B"/>
    <w:rsid w:val="009E4932"/>
    <w:rsid w:val="009E7846"/>
    <w:rsid w:val="009F2FB4"/>
    <w:rsid w:val="009F49F6"/>
    <w:rsid w:val="009F53E7"/>
    <w:rsid w:val="009F53F0"/>
    <w:rsid w:val="009F59C9"/>
    <w:rsid w:val="009F5FC9"/>
    <w:rsid w:val="009F66B5"/>
    <w:rsid w:val="00A011F2"/>
    <w:rsid w:val="00A03A7C"/>
    <w:rsid w:val="00A07FA9"/>
    <w:rsid w:val="00A107CE"/>
    <w:rsid w:val="00A11E59"/>
    <w:rsid w:val="00A157D3"/>
    <w:rsid w:val="00A167CB"/>
    <w:rsid w:val="00A2062D"/>
    <w:rsid w:val="00A24D6D"/>
    <w:rsid w:val="00A25FA1"/>
    <w:rsid w:val="00A261D1"/>
    <w:rsid w:val="00A26BFB"/>
    <w:rsid w:val="00A342A1"/>
    <w:rsid w:val="00A348E9"/>
    <w:rsid w:val="00A352B5"/>
    <w:rsid w:val="00A37971"/>
    <w:rsid w:val="00A41F19"/>
    <w:rsid w:val="00A42BC7"/>
    <w:rsid w:val="00A4318D"/>
    <w:rsid w:val="00A43C9F"/>
    <w:rsid w:val="00A46E95"/>
    <w:rsid w:val="00A50B31"/>
    <w:rsid w:val="00A53BB3"/>
    <w:rsid w:val="00A564E5"/>
    <w:rsid w:val="00A56C91"/>
    <w:rsid w:val="00A60BE5"/>
    <w:rsid w:val="00A63BD7"/>
    <w:rsid w:val="00A6504C"/>
    <w:rsid w:val="00A66E52"/>
    <w:rsid w:val="00A763D0"/>
    <w:rsid w:val="00A80103"/>
    <w:rsid w:val="00A8108D"/>
    <w:rsid w:val="00A81BCE"/>
    <w:rsid w:val="00A81E2E"/>
    <w:rsid w:val="00A8329E"/>
    <w:rsid w:val="00A839BA"/>
    <w:rsid w:val="00A83D76"/>
    <w:rsid w:val="00A8457A"/>
    <w:rsid w:val="00A85B6F"/>
    <w:rsid w:val="00A86B9D"/>
    <w:rsid w:val="00A87E4C"/>
    <w:rsid w:val="00A9109C"/>
    <w:rsid w:val="00A921FE"/>
    <w:rsid w:val="00A9744E"/>
    <w:rsid w:val="00A97F80"/>
    <w:rsid w:val="00AA262C"/>
    <w:rsid w:val="00AA2B24"/>
    <w:rsid w:val="00AA3A0D"/>
    <w:rsid w:val="00AA3E6D"/>
    <w:rsid w:val="00AA5E0B"/>
    <w:rsid w:val="00AA6808"/>
    <w:rsid w:val="00AB1C00"/>
    <w:rsid w:val="00AB1F8C"/>
    <w:rsid w:val="00AB4AC7"/>
    <w:rsid w:val="00AB742F"/>
    <w:rsid w:val="00AC3053"/>
    <w:rsid w:val="00AC5BCE"/>
    <w:rsid w:val="00AC74F9"/>
    <w:rsid w:val="00AD0F45"/>
    <w:rsid w:val="00AD1297"/>
    <w:rsid w:val="00AD232E"/>
    <w:rsid w:val="00AD2EA4"/>
    <w:rsid w:val="00AD2EBE"/>
    <w:rsid w:val="00AD6BA6"/>
    <w:rsid w:val="00AD7E4F"/>
    <w:rsid w:val="00AE1DD3"/>
    <w:rsid w:val="00AE62C1"/>
    <w:rsid w:val="00AF0BBA"/>
    <w:rsid w:val="00AF0E29"/>
    <w:rsid w:val="00AF14D1"/>
    <w:rsid w:val="00AF75AF"/>
    <w:rsid w:val="00B04614"/>
    <w:rsid w:val="00B064EC"/>
    <w:rsid w:val="00B131B4"/>
    <w:rsid w:val="00B14CC0"/>
    <w:rsid w:val="00B1554C"/>
    <w:rsid w:val="00B15559"/>
    <w:rsid w:val="00B16294"/>
    <w:rsid w:val="00B255E4"/>
    <w:rsid w:val="00B277C6"/>
    <w:rsid w:val="00B27A0E"/>
    <w:rsid w:val="00B30979"/>
    <w:rsid w:val="00B32D49"/>
    <w:rsid w:val="00B3450A"/>
    <w:rsid w:val="00B34913"/>
    <w:rsid w:val="00B350D6"/>
    <w:rsid w:val="00B41371"/>
    <w:rsid w:val="00B41F1A"/>
    <w:rsid w:val="00B425A5"/>
    <w:rsid w:val="00B430C3"/>
    <w:rsid w:val="00B4349D"/>
    <w:rsid w:val="00B4699C"/>
    <w:rsid w:val="00B516E5"/>
    <w:rsid w:val="00B52750"/>
    <w:rsid w:val="00B544AD"/>
    <w:rsid w:val="00B54A06"/>
    <w:rsid w:val="00B5661C"/>
    <w:rsid w:val="00B6134B"/>
    <w:rsid w:val="00B615FB"/>
    <w:rsid w:val="00B61F7F"/>
    <w:rsid w:val="00B65308"/>
    <w:rsid w:val="00B65F47"/>
    <w:rsid w:val="00B67B28"/>
    <w:rsid w:val="00B7136C"/>
    <w:rsid w:val="00B71B54"/>
    <w:rsid w:val="00B71B57"/>
    <w:rsid w:val="00B73FAC"/>
    <w:rsid w:val="00B751E0"/>
    <w:rsid w:val="00B7551E"/>
    <w:rsid w:val="00B762A0"/>
    <w:rsid w:val="00B77C6E"/>
    <w:rsid w:val="00B801BE"/>
    <w:rsid w:val="00B81D39"/>
    <w:rsid w:val="00B84C10"/>
    <w:rsid w:val="00B86567"/>
    <w:rsid w:val="00B918D4"/>
    <w:rsid w:val="00B94155"/>
    <w:rsid w:val="00B949DC"/>
    <w:rsid w:val="00B94D41"/>
    <w:rsid w:val="00BA393E"/>
    <w:rsid w:val="00BA50B7"/>
    <w:rsid w:val="00BB2E68"/>
    <w:rsid w:val="00BB3514"/>
    <w:rsid w:val="00BB4CD6"/>
    <w:rsid w:val="00BB6D46"/>
    <w:rsid w:val="00BC0FB0"/>
    <w:rsid w:val="00BC2F03"/>
    <w:rsid w:val="00BC3519"/>
    <w:rsid w:val="00BC48BD"/>
    <w:rsid w:val="00BC5149"/>
    <w:rsid w:val="00BD3208"/>
    <w:rsid w:val="00BD3BBB"/>
    <w:rsid w:val="00BD63E4"/>
    <w:rsid w:val="00BE1663"/>
    <w:rsid w:val="00BE1A81"/>
    <w:rsid w:val="00BE3A74"/>
    <w:rsid w:val="00BF0F3D"/>
    <w:rsid w:val="00BF1CF5"/>
    <w:rsid w:val="00BF2180"/>
    <w:rsid w:val="00BF33FA"/>
    <w:rsid w:val="00BF3E50"/>
    <w:rsid w:val="00BF4D32"/>
    <w:rsid w:val="00BF54AC"/>
    <w:rsid w:val="00BF58DC"/>
    <w:rsid w:val="00BF6DA8"/>
    <w:rsid w:val="00C00568"/>
    <w:rsid w:val="00C00884"/>
    <w:rsid w:val="00C00D8A"/>
    <w:rsid w:val="00C02C10"/>
    <w:rsid w:val="00C03AAE"/>
    <w:rsid w:val="00C0433F"/>
    <w:rsid w:val="00C06435"/>
    <w:rsid w:val="00C073C0"/>
    <w:rsid w:val="00C07CC1"/>
    <w:rsid w:val="00C1005B"/>
    <w:rsid w:val="00C14346"/>
    <w:rsid w:val="00C14BDE"/>
    <w:rsid w:val="00C14E76"/>
    <w:rsid w:val="00C159F6"/>
    <w:rsid w:val="00C1653B"/>
    <w:rsid w:val="00C21BFD"/>
    <w:rsid w:val="00C245DF"/>
    <w:rsid w:val="00C2713E"/>
    <w:rsid w:val="00C27E46"/>
    <w:rsid w:val="00C302DC"/>
    <w:rsid w:val="00C319A5"/>
    <w:rsid w:val="00C32EC8"/>
    <w:rsid w:val="00C36146"/>
    <w:rsid w:val="00C368E7"/>
    <w:rsid w:val="00C46938"/>
    <w:rsid w:val="00C5015A"/>
    <w:rsid w:val="00C54573"/>
    <w:rsid w:val="00C549F7"/>
    <w:rsid w:val="00C552A7"/>
    <w:rsid w:val="00C554C6"/>
    <w:rsid w:val="00C56157"/>
    <w:rsid w:val="00C56E0E"/>
    <w:rsid w:val="00C627BE"/>
    <w:rsid w:val="00C66560"/>
    <w:rsid w:val="00C67B91"/>
    <w:rsid w:val="00C73CBE"/>
    <w:rsid w:val="00C73D6E"/>
    <w:rsid w:val="00C744C5"/>
    <w:rsid w:val="00C75793"/>
    <w:rsid w:val="00C811F2"/>
    <w:rsid w:val="00C8282E"/>
    <w:rsid w:val="00C82A32"/>
    <w:rsid w:val="00C853BD"/>
    <w:rsid w:val="00C86E7D"/>
    <w:rsid w:val="00C91D23"/>
    <w:rsid w:val="00C93959"/>
    <w:rsid w:val="00C9644C"/>
    <w:rsid w:val="00C96EB4"/>
    <w:rsid w:val="00C970C1"/>
    <w:rsid w:val="00CA0F20"/>
    <w:rsid w:val="00CA162E"/>
    <w:rsid w:val="00CA1BD9"/>
    <w:rsid w:val="00CA1DFC"/>
    <w:rsid w:val="00CA1FCB"/>
    <w:rsid w:val="00CA3A4A"/>
    <w:rsid w:val="00CA60EC"/>
    <w:rsid w:val="00CB0F1C"/>
    <w:rsid w:val="00CB1950"/>
    <w:rsid w:val="00CB1A7F"/>
    <w:rsid w:val="00CB4421"/>
    <w:rsid w:val="00CB5149"/>
    <w:rsid w:val="00CB6F23"/>
    <w:rsid w:val="00CB728D"/>
    <w:rsid w:val="00CC0EB5"/>
    <w:rsid w:val="00CC2D72"/>
    <w:rsid w:val="00CC3A9B"/>
    <w:rsid w:val="00CC413C"/>
    <w:rsid w:val="00CC587B"/>
    <w:rsid w:val="00CC5CD5"/>
    <w:rsid w:val="00CD07D1"/>
    <w:rsid w:val="00CD4B6C"/>
    <w:rsid w:val="00CD7C92"/>
    <w:rsid w:val="00CE204D"/>
    <w:rsid w:val="00CE523B"/>
    <w:rsid w:val="00CE5A7B"/>
    <w:rsid w:val="00CE6940"/>
    <w:rsid w:val="00CE7AFC"/>
    <w:rsid w:val="00CE7B94"/>
    <w:rsid w:val="00CF0421"/>
    <w:rsid w:val="00CF1BEE"/>
    <w:rsid w:val="00CF28CD"/>
    <w:rsid w:val="00CF7977"/>
    <w:rsid w:val="00D01338"/>
    <w:rsid w:val="00D01804"/>
    <w:rsid w:val="00D04E22"/>
    <w:rsid w:val="00D063DF"/>
    <w:rsid w:val="00D071D2"/>
    <w:rsid w:val="00D07D8C"/>
    <w:rsid w:val="00D15270"/>
    <w:rsid w:val="00D15D12"/>
    <w:rsid w:val="00D20871"/>
    <w:rsid w:val="00D22F09"/>
    <w:rsid w:val="00D2440E"/>
    <w:rsid w:val="00D2457D"/>
    <w:rsid w:val="00D245CD"/>
    <w:rsid w:val="00D2518C"/>
    <w:rsid w:val="00D25684"/>
    <w:rsid w:val="00D25D0C"/>
    <w:rsid w:val="00D303F1"/>
    <w:rsid w:val="00D333D7"/>
    <w:rsid w:val="00D337D1"/>
    <w:rsid w:val="00D441EF"/>
    <w:rsid w:val="00D44A88"/>
    <w:rsid w:val="00D452FE"/>
    <w:rsid w:val="00D457D7"/>
    <w:rsid w:val="00D50606"/>
    <w:rsid w:val="00D5361B"/>
    <w:rsid w:val="00D5480A"/>
    <w:rsid w:val="00D55BA6"/>
    <w:rsid w:val="00D5662E"/>
    <w:rsid w:val="00D57BB5"/>
    <w:rsid w:val="00D57CDC"/>
    <w:rsid w:val="00D60940"/>
    <w:rsid w:val="00D6147B"/>
    <w:rsid w:val="00D652AF"/>
    <w:rsid w:val="00D70625"/>
    <w:rsid w:val="00D71D2D"/>
    <w:rsid w:val="00D729F0"/>
    <w:rsid w:val="00D756E2"/>
    <w:rsid w:val="00D76E7E"/>
    <w:rsid w:val="00D80E68"/>
    <w:rsid w:val="00D83139"/>
    <w:rsid w:val="00D84731"/>
    <w:rsid w:val="00D85744"/>
    <w:rsid w:val="00D86994"/>
    <w:rsid w:val="00D87004"/>
    <w:rsid w:val="00D87ABD"/>
    <w:rsid w:val="00D90218"/>
    <w:rsid w:val="00D915CE"/>
    <w:rsid w:val="00D936E4"/>
    <w:rsid w:val="00D9656D"/>
    <w:rsid w:val="00D9697B"/>
    <w:rsid w:val="00D97107"/>
    <w:rsid w:val="00D9728F"/>
    <w:rsid w:val="00DA0157"/>
    <w:rsid w:val="00DA050F"/>
    <w:rsid w:val="00DA2F59"/>
    <w:rsid w:val="00DA4313"/>
    <w:rsid w:val="00DA4EEA"/>
    <w:rsid w:val="00DB11F0"/>
    <w:rsid w:val="00DB3ED5"/>
    <w:rsid w:val="00DB4636"/>
    <w:rsid w:val="00DB6756"/>
    <w:rsid w:val="00DC19DE"/>
    <w:rsid w:val="00DC2970"/>
    <w:rsid w:val="00DC4960"/>
    <w:rsid w:val="00DD3266"/>
    <w:rsid w:val="00DD4905"/>
    <w:rsid w:val="00DD5376"/>
    <w:rsid w:val="00DD5543"/>
    <w:rsid w:val="00DD5C3C"/>
    <w:rsid w:val="00DD77EF"/>
    <w:rsid w:val="00DE1972"/>
    <w:rsid w:val="00DE1AAA"/>
    <w:rsid w:val="00DE1BDA"/>
    <w:rsid w:val="00DE2355"/>
    <w:rsid w:val="00DE5144"/>
    <w:rsid w:val="00DE7523"/>
    <w:rsid w:val="00DF08DE"/>
    <w:rsid w:val="00DF105A"/>
    <w:rsid w:val="00DF1928"/>
    <w:rsid w:val="00DF4786"/>
    <w:rsid w:val="00DF5A7D"/>
    <w:rsid w:val="00DF691B"/>
    <w:rsid w:val="00DF6E5E"/>
    <w:rsid w:val="00E00796"/>
    <w:rsid w:val="00E011F9"/>
    <w:rsid w:val="00E023D8"/>
    <w:rsid w:val="00E046E9"/>
    <w:rsid w:val="00E04C03"/>
    <w:rsid w:val="00E0546D"/>
    <w:rsid w:val="00E056D9"/>
    <w:rsid w:val="00E0625B"/>
    <w:rsid w:val="00E06624"/>
    <w:rsid w:val="00E06B81"/>
    <w:rsid w:val="00E06F48"/>
    <w:rsid w:val="00E07EC5"/>
    <w:rsid w:val="00E1007A"/>
    <w:rsid w:val="00E11252"/>
    <w:rsid w:val="00E11805"/>
    <w:rsid w:val="00E12690"/>
    <w:rsid w:val="00E14E80"/>
    <w:rsid w:val="00E15D03"/>
    <w:rsid w:val="00E17539"/>
    <w:rsid w:val="00E20382"/>
    <w:rsid w:val="00E269EC"/>
    <w:rsid w:val="00E26A9D"/>
    <w:rsid w:val="00E26AB3"/>
    <w:rsid w:val="00E274C7"/>
    <w:rsid w:val="00E30D2E"/>
    <w:rsid w:val="00E31FDE"/>
    <w:rsid w:val="00E32835"/>
    <w:rsid w:val="00E32B02"/>
    <w:rsid w:val="00E34C47"/>
    <w:rsid w:val="00E368CE"/>
    <w:rsid w:val="00E40ED6"/>
    <w:rsid w:val="00E40FE7"/>
    <w:rsid w:val="00E436AC"/>
    <w:rsid w:val="00E437F7"/>
    <w:rsid w:val="00E443AF"/>
    <w:rsid w:val="00E4605A"/>
    <w:rsid w:val="00E467E2"/>
    <w:rsid w:val="00E473B0"/>
    <w:rsid w:val="00E479E1"/>
    <w:rsid w:val="00E506E3"/>
    <w:rsid w:val="00E50D0F"/>
    <w:rsid w:val="00E5128B"/>
    <w:rsid w:val="00E55E4A"/>
    <w:rsid w:val="00E55ED6"/>
    <w:rsid w:val="00E6062F"/>
    <w:rsid w:val="00E613E6"/>
    <w:rsid w:val="00E61BD6"/>
    <w:rsid w:val="00E64586"/>
    <w:rsid w:val="00E645EB"/>
    <w:rsid w:val="00E6479D"/>
    <w:rsid w:val="00E66B19"/>
    <w:rsid w:val="00E70BEE"/>
    <w:rsid w:val="00E72C46"/>
    <w:rsid w:val="00E81459"/>
    <w:rsid w:val="00E82741"/>
    <w:rsid w:val="00E85DA4"/>
    <w:rsid w:val="00E8733F"/>
    <w:rsid w:val="00E9039F"/>
    <w:rsid w:val="00E90A7F"/>
    <w:rsid w:val="00E92F74"/>
    <w:rsid w:val="00E93B1B"/>
    <w:rsid w:val="00E94E61"/>
    <w:rsid w:val="00E96DB9"/>
    <w:rsid w:val="00EA0B78"/>
    <w:rsid w:val="00EA2855"/>
    <w:rsid w:val="00EA6D28"/>
    <w:rsid w:val="00EA7748"/>
    <w:rsid w:val="00EB17D0"/>
    <w:rsid w:val="00EB428E"/>
    <w:rsid w:val="00EC1A63"/>
    <w:rsid w:val="00EC409E"/>
    <w:rsid w:val="00EC7A2B"/>
    <w:rsid w:val="00ED5F1E"/>
    <w:rsid w:val="00ED6726"/>
    <w:rsid w:val="00ED6730"/>
    <w:rsid w:val="00ED6871"/>
    <w:rsid w:val="00EE0C1E"/>
    <w:rsid w:val="00EE25C8"/>
    <w:rsid w:val="00EE3346"/>
    <w:rsid w:val="00EE34BA"/>
    <w:rsid w:val="00EE350E"/>
    <w:rsid w:val="00EE4402"/>
    <w:rsid w:val="00EE6242"/>
    <w:rsid w:val="00EE7049"/>
    <w:rsid w:val="00EF28CE"/>
    <w:rsid w:val="00EF4994"/>
    <w:rsid w:val="00EF5F35"/>
    <w:rsid w:val="00F008FD"/>
    <w:rsid w:val="00F026D7"/>
    <w:rsid w:val="00F02B96"/>
    <w:rsid w:val="00F036CC"/>
    <w:rsid w:val="00F03823"/>
    <w:rsid w:val="00F1006B"/>
    <w:rsid w:val="00F11444"/>
    <w:rsid w:val="00F13482"/>
    <w:rsid w:val="00F14129"/>
    <w:rsid w:val="00F15DAB"/>
    <w:rsid w:val="00F16DD3"/>
    <w:rsid w:val="00F200E1"/>
    <w:rsid w:val="00F2061C"/>
    <w:rsid w:val="00F22EB2"/>
    <w:rsid w:val="00F26DBB"/>
    <w:rsid w:val="00F323F4"/>
    <w:rsid w:val="00F328ED"/>
    <w:rsid w:val="00F34192"/>
    <w:rsid w:val="00F428C4"/>
    <w:rsid w:val="00F42EDA"/>
    <w:rsid w:val="00F44A7A"/>
    <w:rsid w:val="00F44C67"/>
    <w:rsid w:val="00F4529C"/>
    <w:rsid w:val="00F477EC"/>
    <w:rsid w:val="00F47913"/>
    <w:rsid w:val="00F52CFF"/>
    <w:rsid w:val="00F52D70"/>
    <w:rsid w:val="00F62057"/>
    <w:rsid w:val="00F62101"/>
    <w:rsid w:val="00F643C2"/>
    <w:rsid w:val="00F65A75"/>
    <w:rsid w:val="00F71711"/>
    <w:rsid w:val="00F727A6"/>
    <w:rsid w:val="00F7310B"/>
    <w:rsid w:val="00F74038"/>
    <w:rsid w:val="00F7479C"/>
    <w:rsid w:val="00F77690"/>
    <w:rsid w:val="00F807D4"/>
    <w:rsid w:val="00F80903"/>
    <w:rsid w:val="00F81174"/>
    <w:rsid w:val="00F8195C"/>
    <w:rsid w:val="00F82D0B"/>
    <w:rsid w:val="00F841E5"/>
    <w:rsid w:val="00F84DDC"/>
    <w:rsid w:val="00F84EC0"/>
    <w:rsid w:val="00F85EC7"/>
    <w:rsid w:val="00F87248"/>
    <w:rsid w:val="00F87DE7"/>
    <w:rsid w:val="00F91BFF"/>
    <w:rsid w:val="00F928DB"/>
    <w:rsid w:val="00F960A5"/>
    <w:rsid w:val="00F965F6"/>
    <w:rsid w:val="00FA0C95"/>
    <w:rsid w:val="00FA2639"/>
    <w:rsid w:val="00FA3B09"/>
    <w:rsid w:val="00FA48C0"/>
    <w:rsid w:val="00FA4F99"/>
    <w:rsid w:val="00FB0CEC"/>
    <w:rsid w:val="00FB231C"/>
    <w:rsid w:val="00FB328F"/>
    <w:rsid w:val="00FB431F"/>
    <w:rsid w:val="00FB4ACD"/>
    <w:rsid w:val="00FB6924"/>
    <w:rsid w:val="00FC0279"/>
    <w:rsid w:val="00FC0833"/>
    <w:rsid w:val="00FC31FD"/>
    <w:rsid w:val="00FC4303"/>
    <w:rsid w:val="00FC4D43"/>
    <w:rsid w:val="00FC607B"/>
    <w:rsid w:val="00FC71F3"/>
    <w:rsid w:val="00FC786C"/>
    <w:rsid w:val="00FD264A"/>
    <w:rsid w:val="00FD316A"/>
    <w:rsid w:val="00FD6AD0"/>
    <w:rsid w:val="00FD7097"/>
    <w:rsid w:val="00FD7309"/>
    <w:rsid w:val="00FD7CC4"/>
    <w:rsid w:val="00FD7FA1"/>
    <w:rsid w:val="00FE355C"/>
    <w:rsid w:val="00FE4DBE"/>
    <w:rsid w:val="00FE50D7"/>
    <w:rsid w:val="00FE522F"/>
    <w:rsid w:val="00FE6D31"/>
    <w:rsid w:val="00FE77D8"/>
    <w:rsid w:val="00FE7AA8"/>
    <w:rsid w:val="00FF0263"/>
    <w:rsid w:val="00FF1B27"/>
    <w:rsid w:val="00FF230A"/>
    <w:rsid w:val="00FF32DD"/>
    <w:rsid w:val="00FF3739"/>
    <w:rsid w:val="00FF4E29"/>
    <w:rsid w:val="00FF4FFB"/>
    <w:rsid w:val="00FF5703"/>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4C5"/>
    <w:pPr>
      <w:spacing w:before="60" w:after="60" w:line="276" w:lineRule="auto"/>
    </w:pPr>
    <w:rPr>
      <w:rFonts w:ascii="Arial Body" w:hAnsi="Arial Body"/>
      <w:color w:val="595959"/>
      <w:sz w:val="20"/>
    </w:rPr>
  </w:style>
  <w:style w:type="paragraph" w:styleId="Heading1">
    <w:name w:val="heading 1"/>
    <w:basedOn w:val="Normal"/>
    <w:next w:val="Normal"/>
    <w:link w:val="Heading1Char"/>
    <w:uiPriority w:val="9"/>
    <w:qFormat/>
    <w:rsid w:val="00D063DF"/>
    <w:pPr>
      <w:keepNext/>
      <w:keepLines/>
      <w:spacing w:after="120"/>
      <w:outlineLvl w:val="0"/>
    </w:pPr>
    <w:rPr>
      <w:rFonts w:asciiTheme="majorHAnsi" w:eastAsiaTheme="majorEastAsia" w:hAnsiTheme="majorHAnsi" w:cstheme="majorBidi"/>
      <w:color w:val="47254B" w:themeColor="accent1"/>
      <w:sz w:val="44"/>
      <w:szCs w:val="32"/>
    </w:rPr>
  </w:style>
  <w:style w:type="paragraph" w:styleId="Heading2">
    <w:name w:val="heading 2"/>
    <w:basedOn w:val="Normal"/>
    <w:next w:val="Normal"/>
    <w:link w:val="Heading2Char"/>
    <w:uiPriority w:val="9"/>
    <w:unhideWhenUsed/>
    <w:qFormat/>
    <w:rsid w:val="00F200E1"/>
    <w:pPr>
      <w:keepNext/>
      <w:keepLines/>
      <w:spacing w:after="240"/>
      <w:outlineLvl w:val="1"/>
    </w:pPr>
    <w:rPr>
      <w:rFonts w:asciiTheme="majorHAnsi" w:eastAsiaTheme="majorEastAsia" w:hAnsiTheme="majorHAnsi" w:cstheme="majorBidi"/>
      <w:color w:val="47254B" w:themeColor="accent1"/>
      <w:sz w:val="28"/>
      <w:szCs w:val="26"/>
    </w:rPr>
  </w:style>
  <w:style w:type="paragraph" w:styleId="Heading3">
    <w:name w:val="heading 3"/>
    <w:basedOn w:val="Normal"/>
    <w:next w:val="Normal"/>
    <w:link w:val="Heading3Char"/>
    <w:uiPriority w:val="9"/>
    <w:unhideWhenUsed/>
    <w:qFormat/>
    <w:rsid w:val="003253CD"/>
    <w:pPr>
      <w:keepNext/>
      <w:keepLines/>
      <w:spacing w:before="120" w:after="120"/>
      <w:outlineLvl w:val="2"/>
    </w:pPr>
    <w:rPr>
      <w:rFonts w:asciiTheme="majorHAnsi" w:eastAsiaTheme="majorEastAsia" w:hAnsiTheme="majorHAnsi" w:cstheme="majorBidi"/>
      <w:b/>
      <w:color w:val="47254B" w:themeColor="accent1"/>
      <w:sz w:val="24"/>
      <w:szCs w:val="24"/>
    </w:rPr>
  </w:style>
  <w:style w:type="paragraph" w:styleId="Heading4">
    <w:name w:val="heading 4"/>
    <w:basedOn w:val="Normal"/>
    <w:next w:val="Normal"/>
    <w:link w:val="Heading4Char"/>
    <w:uiPriority w:val="9"/>
    <w:unhideWhenUsed/>
    <w:qFormat/>
    <w:rsid w:val="00AE62C1"/>
    <w:pPr>
      <w:keepNext/>
      <w:keepLines/>
      <w:spacing w:before="120" w:after="120"/>
      <w:outlineLvl w:val="3"/>
    </w:pPr>
    <w:rPr>
      <w:rFonts w:asciiTheme="majorHAnsi" w:eastAsiaTheme="majorEastAsia" w:hAnsiTheme="majorHAnsi" w:cstheme="majorBidi"/>
      <w:b/>
      <w:i/>
      <w:iCs/>
      <w:color w:val="47254B" w:themeColor="accent1"/>
      <w:sz w:val="22"/>
    </w:rPr>
  </w:style>
  <w:style w:type="paragraph" w:styleId="Heading5">
    <w:name w:val="heading 5"/>
    <w:basedOn w:val="Normal"/>
    <w:next w:val="Normal"/>
    <w:link w:val="Heading5Char"/>
    <w:uiPriority w:val="9"/>
    <w:unhideWhenUsed/>
    <w:qFormat/>
    <w:rsid w:val="00893AEC"/>
    <w:pPr>
      <w:keepNext/>
      <w:keepLines/>
      <w:spacing w:before="120" w:after="120"/>
      <w:outlineLvl w:val="4"/>
    </w:pPr>
    <w:rPr>
      <w:rFonts w:asciiTheme="majorHAnsi" w:eastAsiaTheme="majorEastAsia" w:hAnsiTheme="majorHAnsi" w:cstheme="majorBidi"/>
      <w:b/>
      <w:color w:val="47254B" w:themeColor="accent1"/>
    </w:rPr>
  </w:style>
  <w:style w:type="paragraph" w:styleId="Heading6">
    <w:name w:val="heading 6"/>
    <w:basedOn w:val="Normal"/>
    <w:next w:val="Normal"/>
    <w:link w:val="Heading6Char"/>
    <w:uiPriority w:val="9"/>
    <w:unhideWhenUsed/>
    <w:qFormat/>
    <w:rsid w:val="004C3593"/>
    <w:pPr>
      <w:keepNext/>
      <w:keepLines/>
      <w:spacing w:before="120" w:after="120"/>
      <w:outlineLvl w:val="5"/>
    </w:pPr>
    <w:rPr>
      <w:rFonts w:asciiTheme="majorHAnsi" w:eastAsiaTheme="majorEastAsia" w:hAnsiTheme="majorHAnsi" w:cstheme="majorBidi"/>
      <w:b/>
      <w:i/>
      <w:color w:val="47254B" w:themeColor="accent1"/>
    </w:rPr>
  </w:style>
  <w:style w:type="paragraph" w:styleId="Heading7">
    <w:name w:val="heading 7"/>
    <w:basedOn w:val="Normal"/>
    <w:next w:val="Normal"/>
    <w:link w:val="Heading7Char"/>
    <w:uiPriority w:val="9"/>
    <w:unhideWhenUsed/>
    <w:qFormat/>
    <w:rsid w:val="004C3593"/>
    <w:pPr>
      <w:keepNext/>
      <w:keepLines/>
      <w:spacing w:before="120" w:after="120"/>
      <w:outlineLvl w:val="6"/>
    </w:pPr>
    <w:rPr>
      <w:rFonts w:asciiTheme="majorHAnsi" w:eastAsiaTheme="majorEastAsia" w:hAnsiTheme="majorHAnsi" w:cstheme="majorBidi"/>
      <w:b/>
      <w:iCs/>
      <w:color w:val="47254B" w:themeColor="accent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3DF"/>
    <w:rPr>
      <w:rFonts w:asciiTheme="majorHAnsi" w:eastAsiaTheme="majorEastAsia" w:hAnsiTheme="majorHAnsi" w:cstheme="majorBidi"/>
      <w:color w:val="47254B" w:themeColor="accent1"/>
      <w:sz w:val="44"/>
      <w:szCs w:val="32"/>
    </w:rPr>
  </w:style>
  <w:style w:type="paragraph" w:styleId="Header">
    <w:name w:val="header"/>
    <w:basedOn w:val="Normal"/>
    <w:link w:val="HeaderChar"/>
    <w:uiPriority w:val="99"/>
    <w:unhideWhenUsed/>
    <w:rsid w:val="00087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E0A"/>
  </w:style>
  <w:style w:type="paragraph" w:styleId="Footer">
    <w:name w:val="footer"/>
    <w:aliases w:val="Footnote"/>
    <w:basedOn w:val="FootnoteText"/>
    <w:link w:val="FooterChar"/>
    <w:autoRedefine/>
    <w:uiPriority w:val="99"/>
    <w:unhideWhenUsed/>
    <w:qFormat/>
    <w:rsid w:val="00D756E2"/>
    <w:rPr>
      <w:sz w:val="18"/>
    </w:rPr>
  </w:style>
  <w:style w:type="character" w:customStyle="1" w:styleId="FooterChar">
    <w:name w:val="Footer Char"/>
    <w:aliases w:val="Footnote Char"/>
    <w:basedOn w:val="DefaultParagraphFont"/>
    <w:link w:val="Footer"/>
    <w:uiPriority w:val="99"/>
    <w:rsid w:val="00D756E2"/>
    <w:rPr>
      <w:rFonts w:ascii="Arial Body" w:hAnsi="Arial Body"/>
      <w:color w:val="595959"/>
      <w:sz w:val="18"/>
      <w:szCs w:val="20"/>
    </w:rPr>
  </w:style>
  <w:style w:type="paragraph" w:customStyle="1" w:styleId="ReportSutitle">
    <w:name w:val="Report Sutitle"/>
    <w:basedOn w:val="Normal"/>
    <w:qFormat/>
    <w:locked/>
    <w:rsid w:val="00B4699C"/>
    <w:pPr>
      <w:framePr w:hSpace="181" w:wrap="around" w:vAnchor="page" w:hAnchor="margin" w:x="-175" w:y="12872"/>
      <w:autoSpaceDE w:val="0"/>
      <w:autoSpaceDN w:val="0"/>
      <w:adjustRightInd w:val="0"/>
      <w:spacing w:before="40" w:after="40" w:line="240" w:lineRule="auto"/>
    </w:pPr>
    <w:rPr>
      <w:rFonts w:cs="ArialMT"/>
      <w:sz w:val="32"/>
      <w:szCs w:val="18"/>
    </w:rPr>
  </w:style>
  <w:style w:type="paragraph" w:customStyle="1" w:styleId="ReportDate">
    <w:name w:val="Report Date"/>
    <w:basedOn w:val="Normal"/>
    <w:qFormat/>
    <w:locked/>
    <w:rsid w:val="007A51D1"/>
    <w:pPr>
      <w:framePr w:hSpace="181" w:wrap="around" w:vAnchor="page" w:hAnchor="margin" w:x="-175" w:y="12872"/>
      <w:autoSpaceDE w:val="0"/>
      <w:autoSpaceDN w:val="0"/>
      <w:adjustRightInd w:val="0"/>
      <w:spacing w:before="40" w:after="40" w:line="240" w:lineRule="auto"/>
      <w:jc w:val="right"/>
    </w:pPr>
    <w:rPr>
      <w:rFonts w:cs="ArialMT"/>
      <w:szCs w:val="18"/>
    </w:rPr>
  </w:style>
  <w:style w:type="table" w:styleId="TableGrid">
    <w:name w:val="Table Grid"/>
    <w:basedOn w:val="TableNormal"/>
    <w:uiPriority w:val="59"/>
    <w:rsid w:val="00C00D8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00E1"/>
    <w:rPr>
      <w:rFonts w:asciiTheme="majorHAnsi" w:eastAsiaTheme="majorEastAsia" w:hAnsiTheme="majorHAnsi" w:cstheme="majorBidi"/>
      <w:color w:val="47254B" w:themeColor="accent1"/>
      <w:sz w:val="28"/>
      <w:szCs w:val="26"/>
    </w:rPr>
  </w:style>
  <w:style w:type="paragraph" w:styleId="TOC2">
    <w:name w:val="toc 2"/>
    <w:basedOn w:val="Normal"/>
    <w:next w:val="Normal"/>
    <w:autoRedefine/>
    <w:uiPriority w:val="39"/>
    <w:unhideWhenUsed/>
    <w:rsid w:val="00CE7AFC"/>
    <w:pPr>
      <w:tabs>
        <w:tab w:val="right" w:leader="dot" w:pos="9347"/>
      </w:tabs>
      <w:spacing w:before="120" w:after="120"/>
      <w:ind w:left="720" w:hanging="360"/>
    </w:pPr>
  </w:style>
  <w:style w:type="paragraph" w:styleId="TOC1">
    <w:name w:val="toc 1"/>
    <w:basedOn w:val="Normal"/>
    <w:next w:val="Normal"/>
    <w:autoRedefine/>
    <w:uiPriority w:val="39"/>
    <w:unhideWhenUsed/>
    <w:rsid w:val="00CE7AFC"/>
    <w:pPr>
      <w:tabs>
        <w:tab w:val="right" w:leader="dot" w:pos="9347"/>
      </w:tabs>
      <w:spacing w:before="120" w:after="120"/>
      <w:ind w:left="360" w:hanging="360"/>
    </w:pPr>
    <w:rPr>
      <w:rFonts w:ascii="Arial" w:hAnsi="Arial"/>
      <w:b/>
      <w:color w:val="595959" w:themeColor="background2"/>
    </w:rPr>
  </w:style>
  <w:style w:type="character" w:styleId="Hyperlink">
    <w:name w:val="Hyperlink"/>
    <w:basedOn w:val="DefaultParagraphFont"/>
    <w:uiPriority w:val="99"/>
    <w:unhideWhenUsed/>
    <w:rsid w:val="00A43C9F"/>
    <w:rPr>
      <w:color w:val="315EA5" w:themeColor="hyperlink"/>
      <w:u w:val="single"/>
    </w:rPr>
  </w:style>
  <w:style w:type="paragraph" w:customStyle="1" w:styleId="Contents">
    <w:name w:val="Contents"/>
    <w:basedOn w:val="Normal"/>
    <w:qFormat/>
    <w:rsid w:val="001816A8"/>
    <w:pPr>
      <w:spacing w:after="240"/>
    </w:pPr>
    <w:rPr>
      <w:sz w:val="44"/>
    </w:rPr>
  </w:style>
  <w:style w:type="character" w:customStyle="1" w:styleId="Heading3Char">
    <w:name w:val="Heading 3 Char"/>
    <w:basedOn w:val="DefaultParagraphFont"/>
    <w:link w:val="Heading3"/>
    <w:uiPriority w:val="9"/>
    <w:rsid w:val="003253CD"/>
    <w:rPr>
      <w:rFonts w:asciiTheme="majorHAnsi" w:eastAsiaTheme="majorEastAsia" w:hAnsiTheme="majorHAnsi" w:cstheme="majorBidi"/>
      <w:b/>
      <w:color w:val="47254B" w:themeColor="accent1"/>
      <w:sz w:val="24"/>
      <w:szCs w:val="24"/>
    </w:rPr>
  </w:style>
  <w:style w:type="character" w:customStyle="1" w:styleId="Heading4Char">
    <w:name w:val="Heading 4 Char"/>
    <w:basedOn w:val="DefaultParagraphFont"/>
    <w:link w:val="Heading4"/>
    <w:uiPriority w:val="9"/>
    <w:rsid w:val="00AE62C1"/>
    <w:rPr>
      <w:rFonts w:asciiTheme="majorHAnsi" w:eastAsiaTheme="majorEastAsia" w:hAnsiTheme="majorHAnsi" w:cstheme="majorBidi"/>
      <w:b/>
      <w:i/>
      <w:iCs/>
      <w:color w:val="47254B" w:themeColor="accent1"/>
    </w:rPr>
  </w:style>
  <w:style w:type="character" w:customStyle="1" w:styleId="Heading5Char">
    <w:name w:val="Heading 5 Char"/>
    <w:basedOn w:val="DefaultParagraphFont"/>
    <w:link w:val="Heading5"/>
    <w:uiPriority w:val="9"/>
    <w:rsid w:val="00893AEC"/>
    <w:rPr>
      <w:rFonts w:asciiTheme="majorHAnsi" w:eastAsiaTheme="majorEastAsia" w:hAnsiTheme="majorHAnsi" w:cstheme="majorBidi"/>
      <w:b/>
      <w:color w:val="47254B" w:themeColor="accent1"/>
      <w:sz w:val="20"/>
    </w:rPr>
  </w:style>
  <w:style w:type="character" w:customStyle="1" w:styleId="Heading6Char">
    <w:name w:val="Heading 6 Char"/>
    <w:basedOn w:val="DefaultParagraphFont"/>
    <w:link w:val="Heading6"/>
    <w:uiPriority w:val="9"/>
    <w:rsid w:val="004C3593"/>
    <w:rPr>
      <w:rFonts w:asciiTheme="majorHAnsi" w:eastAsiaTheme="majorEastAsia" w:hAnsiTheme="majorHAnsi" w:cstheme="majorBidi"/>
      <w:b/>
      <w:i/>
      <w:color w:val="47254B" w:themeColor="accent1"/>
      <w:sz w:val="20"/>
    </w:rPr>
  </w:style>
  <w:style w:type="character" w:customStyle="1" w:styleId="Heading7Char">
    <w:name w:val="Heading 7 Char"/>
    <w:basedOn w:val="DefaultParagraphFont"/>
    <w:link w:val="Heading7"/>
    <w:uiPriority w:val="9"/>
    <w:rsid w:val="004C3593"/>
    <w:rPr>
      <w:rFonts w:asciiTheme="majorHAnsi" w:eastAsiaTheme="majorEastAsia" w:hAnsiTheme="majorHAnsi" w:cstheme="majorBidi"/>
      <w:b/>
      <w:iCs/>
      <w:color w:val="47254B" w:themeColor="accent1"/>
      <w:sz w:val="18"/>
    </w:rPr>
  </w:style>
  <w:style w:type="paragraph" w:customStyle="1" w:styleId="BodyText">
    <w:name w:val="Body Text."/>
    <w:basedOn w:val="Normal"/>
    <w:next w:val="BodyText0"/>
    <w:qFormat/>
    <w:rsid w:val="004607F2"/>
    <w:pPr>
      <w:spacing w:before="120" w:after="120"/>
    </w:pPr>
    <w:rPr>
      <w:color w:val="595959" w:themeColor="background2"/>
    </w:rPr>
  </w:style>
  <w:style w:type="paragraph" w:styleId="ListParagraph">
    <w:name w:val="List Paragraph"/>
    <w:basedOn w:val="Normal"/>
    <w:uiPriority w:val="34"/>
    <w:qFormat/>
    <w:rsid w:val="003548E3"/>
    <w:pPr>
      <w:ind w:left="720"/>
      <w:contextualSpacing/>
    </w:pPr>
  </w:style>
  <w:style w:type="paragraph" w:styleId="BodyText0">
    <w:name w:val="Body Text"/>
    <w:basedOn w:val="Normal"/>
    <w:link w:val="BodyTextChar"/>
    <w:uiPriority w:val="99"/>
    <w:semiHidden/>
    <w:unhideWhenUsed/>
    <w:rsid w:val="008F6546"/>
    <w:pPr>
      <w:spacing w:after="120"/>
    </w:pPr>
  </w:style>
  <w:style w:type="character" w:customStyle="1" w:styleId="BodyTextChar">
    <w:name w:val="Body Text Char"/>
    <w:basedOn w:val="DefaultParagraphFont"/>
    <w:link w:val="BodyText0"/>
    <w:uiPriority w:val="99"/>
    <w:semiHidden/>
    <w:rsid w:val="008F6546"/>
  </w:style>
  <w:style w:type="paragraph" w:customStyle="1" w:styleId="Bullet1">
    <w:name w:val="Bullet 1"/>
    <w:basedOn w:val="ListParagraph"/>
    <w:qFormat/>
    <w:rsid w:val="00270D5A"/>
    <w:pPr>
      <w:numPr>
        <w:numId w:val="1"/>
      </w:numPr>
      <w:contextualSpacing w:val="0"/>
    </w:pPr>
  </w:style>
  <w:style w:type="paragraph" w:customStyle="1" w:styleId="Bullet2">
    <w:name w:val="Bullet 2"/>
    <w:basedOn w:val="Bullet1"/>
    <w:qFormat/>
    <w:rsid w:val="00270D5A"/>
    <w:pPr>
      <w:numPr>
        <w:numId w:val="2"/>
      </w:numPr>
    </w:pPr>
  </w:style>
  <w:style w:type="paragraph" w:customStyle="1" w:styleId="Bullet3">
    <w:name w:val="Bullet 3"/>
    <w:basedOn w:val="Bullet1"/>
    <w:qFormat/>
    <w:rsid w:val="00270D5A"/>
    <w:pPr>
      <w:ind w:left="1080"/>
    </w:pPr>
  </w:style>
  <w:style w:type="paragraph" w:customStyle="1" w:styleId="Bullet4">
    <w:name w:val="Bullet 4"/>
    <w:basedOn w:val="Bullet2"/>
    <w:qFormat/>
    <w:rsid w:val="00270D5A"/>
    <w:pPr>
      <w:ind w:left="1440"/>
    </w:pPr>
  </w:style>
  <w:style w:type="paragraph" w:customStyle="1" w:styleId="Bullet5">
    <w:name w:val="Bullet 5"/>
    <w:basedOn w:val="Bullet3"/>
    <w:qFormat/>
    <w:rsid w:val="00270D5A"/>
    <w:pPr>
      <w:ind w:left="1800"/>
    </w:pPr>
  </w:style>
  <w:style w:type="paragraph" w:customStyle="1" w:styleId="ListNumber1">
    <w:name w:val="List Number 1"/>
    <w:basedOn w:val="Normal"/>
    <w:qFormat/>
    <w:rsid w:val="00AB4AC7"/>
    <w:pPr>
      <w:numPr>
        <w:numId w:val="23"/>
      </w:numPr>
    </w:pPr>
  </w:style>
  <w:style w:type="paragraph" w:customStyle="1" w:styleId="ListNumber20">
    <w:name w:val="List Number 2."/>
    <w:basedOn w:val="Normal"/>
    <w:qFormat/>
    <w:rsid w:val="00ED6730"/>
    <w:pPr>
      <w:numPr>
        <w:ilvl w:val="1"/>
        <w:numId w:val="23"/>
      </w:numPr>
    </w:pPr>
    <w:rPr>
      <w:color w:val="595959" w:themeColor="background2"/>
    </w:rPr>
  </w:style>
  <w:style w:type="paragraph" w:customStyle="1" w:styleId="ListNumber3">
    <w:name w:val="List Number 3."/>
    <w:basedOn w:val="Normal"/>
    <w:qFormat/>
    <w:rsid w:val="005D029B"/>
    <w:pPr>
      <w:numPr>
        <w:ilvl w:val="2"/>
        <w:numId w:val="23"/>
      </w:numPr>
      <w:ind w:left="1426" w:hanging="634"/>
    </w:pPr>
  </w:style>
  <w:style w:type="paragraph" w:styleId="ListNumber2">
    <w:name w:val="List Number 2"/>
    <w:basedOn w:val="Normal"/>
    <w:uiPriority w:val="99"/>
    <w:semiHidden/>
    <w:unhideWhenUsed/>
    <w:rsid w:val="009418A4"/>
    <w:pPr>
      <w:numPr>
        <w:numId w:val="4"/>
      </w:numPr>
      <w:contextualSpacing/>
    </w:pPr>
  </w:style>
  <w:style w:type="paragraph" w:customStyle="1" w:styleId="ListNumber4">
    <w:name w:val="List Number 4."/>
    <w:basedOn w:val="Normal"/>
    <w:qFormat/>
    <w:rsid w:val="005D029B"/>
    <w:pPr>
      <w:numPr>
        <w:ilvl w:val="3"/>
        <w:numId w:val="23"/>
      </w:numPr>
      <w:ind w:left="2232" w:hanging="792"/>
    </w:pPr>
    <w:rPr>
      <w:color w:val="595959" w:themeColor="background2"/>
    </w:rPr>
  </w:style>
  <w:style w:type="paragraph" w:customStyle="1" w:styleId="IntroductionDarkPurple">
    <w:name w:val="Introduction_Dark Purple"/>
    <w:basedOn w:val="Normal"/>
    <w:qFormat/>
    <w:rsid w:val="00642A10"/>
    <w:pPr>
      <w:spacing w:before="120" w:after="120"/>
    </w:pPr>
    <w:rPr>
      <w:rFonts w:asciiTheme="majorHAnsi" w:hAnsiTheme="majorHAnsi"/>
      <w:color w:val="47254B" w:themeColor="accent1"/>
      <w:sz w:val="44"/>
    </w:rPr>
  </w:style>
  <w:style w:type="paragraph" w:customStyle="1" w:styleId="FigureTableChartCaption">
    <w:name w:val="Figure/Table/Chart Caption"/>
    <w:basedOn w:val="Normal"/>
    <w:qFormat/>
    <w:rsid w:val="00F71711"/>
    <w:pPr>
      <w:spacing w:before="120" w:after="160"/>
    </w:pPr>
    <w:rPr>
      <w:rFonts w:ascii="Arial" w:hAnsi="Arial"/>
      <w:b/>
    </w:rPr>
  </w:style>
  <w:style w:type="paragraph" w:customStyle="1" w:styleId="TableBullet1">
    <w:name w:val="Table Bullet_1"/>
    <w:basedOn w:val="Bullet1"/>
    <w:qFormat/>
    <w:rsid w:val="006C04EF"/>
    <w:pPr>
      <w:numPr>
        <w:numId w:val="12"/>
      </w:numPr>
      <w:spacing w:line="240" w:lineRule="auto"/>
      <w:ind w:left="274" w:hanging="274"/>
    </w:pPr>
    <w:rPr>
      <w:rFonts w:ascii="Arial" w:eastAsia="Times New Roman" w:hAnsi="Arial" w:cs="Times New Roman"/>
      <w:color w:val="595959" w:themeColor="background2"/>
      <w:szCs w:val="19"/>
      <w:lang w:eastAsia="de-DE"/>
    </w:rPr>
  </w:style>
  <w:style w:type="paragraph" w:customStyle="1" w:styleId="TableBullet2">
    <w:name w:val="Table Bullet_2"/>
    <w:basedOn w:val="TableBullet1"/>
    <w:qFormat/>
    <w:rsid w:val="006C04EF"/>
    <w:pPr>
      <w:numPr>
        <w:numId w:val="13"/>
      </w:numPr>
      <w:ind w:left="548" w:hanging="274"/>
    </w:pPr>
  </w:style>
  <w:style w:type="numbering" w:customStyle="1" w:styleId="Style1">
    <w:name w:val="Style1"/>
    <w:uiPriority w:val="99"/>
    <w:rsid w:val="00DE2355"/>
    <w:pPr>
      <w:numPr>
        <w:numId w:val="10"/>
      </w:numPr>
    </w:pPr>
  </w:style>
  <w:style w:type="paragraph" w:customStyle="1" w:styleId="TableHeading">
    <w:name w:val="Table Heading"/>
    <w:basedOn w:val="NormalWeb"/>
    <w:qFormat/>
    <w:locked/>
    <w:rsid w:val="00BE3A74"/>
    <w:pPr>
      <w:spacing w:line="240" w:lineRule="auto"/>
      <w:textAlignment w:val="baseline"/>
    </w:pPr>
    <w:rPr>
      <w:rFonts w:ascii="Arial" w:eastAsia="Geneva" w:hAnsi="Arial" w:cs="Geneva"/>
      <w:b/>
      <w:bCs/>
      <w:color w:val="FFFFFF" w:themeColor="background1"/>
      <w:kern w:val="24"/>
      <w:sz w:val="20"/>
      <w:szCs w:val="20"/>
      <w:lang w:val="en-IN"/>
    </w:rPr>
  </w:style>
  <w:style w:type="paragraph" w:customStyle="1" w:styleId="TableSubHeading">
    <w:name w:val="Table Sub Heading"/>
    <w:basedOn w:val="TableHeading"/>
    <w:qFormat/>
    <w:locked/>
    <w:rsid w:val="00BE3A74"/>
    <w:rPr>
      <w:b w:val="0"/>
    </w:rPr>
  </w:style>
  <w:style w:type="paragraph" w:customStyle="1" w:styleId="TableBody">
    <w:name w:val="Table Body"/>
    <w:basedOn w:val="Normal"/>
    <w:qFormat/>
    <w:locked/>
    <w:rsid w:val="006C04EF"/>
    <w:pPr>
      <w:autoSpaceDE w:val="0"/>
      <w:autoSpaceDN w:val="0"/>
      <w:adjustRightInd w:val="0"/>
      <w:spacing w:line="240" w:lineRule="auto"/>
    </w:pPr>
    <w:rPr>
      <w:rFonts w:cstheme="minorHAnsi"/>
      <w:color w:val="595959" w:themeColor="background2"/>
      <w:szCs w:val="18"/>
    </w:rPr>
  </w:style>
  <w:style w:type="paragraph" w:styleId="NormalWeb">
    <w:name w:val="Normal (Web)"/>
    <w:basedOn w:val="Normal"/>
    <w:uiPriority w:val="99"/>
    <w:semiHidden/>
    <w:unhideWhenUsed/>
    <w:rsid w:val="00DE2355"/>
    <w:rPr>
      <w:rFonts w:ascii="Times New Roman" w:hAnsi="Times New Roman" w:cs="Times New Roman"/>
      <w:sz w:val="24"/>
      <w:szCs w:val="24"/>
    </w:rPr>
  </w:style>
  <w:style w:type="paragraph" w:customStyle="1" w:styleId="Source">
    <w:name w:val="Source"/>
    <w:basedOn w:val="BodyText"/>
    <w:qFormat/>
    <w:rsid w:val="007D7583"/>
    <w:rPr>
      <w:i/>
      <w:sz w:val="16"/>
    </w:rPr>
  </w:style>
  <w:style w:type="paragraph" w:customStyle="1" w:styleId="ReportHeading">
    <w:name w:val="Report Heading"/>
    <w:basedOn w:val="Normal"/>
    <w:qFormat/>
    <w:rsid w:val="00E645EB"/>
    <w:pPr>
      <w:framePr w:hSpace="181" w:wrap="around" w:vAnchor="page" w:hAnchor="margin" w:y="12872"/>
    </w:pPr>
    <w:rPr>
      <w:rFonts w:cstheme="minorHAnsi"/>
      <w:color w:val="47254B" w:themeColor="accent1"/>
      <w:sz w:val="44"/>
      <w:szCs w:val="44"/>
      <w:lang w:val="en-GB"/>
    </w:rPr>
  </w:style>
  <w:style w:type="paragraph" w:styleId="TOC3">
    <w:name w:val="toc 3"/>
    <w:basedOn w:val="Normal"/>
    <w:next w:val="Normal"/>
    <w:autoRedefine/>
    <w:uiPriority w:val="39"/>
    <w:unhideWhenUsed/>
    <w:rsid w:val="00752826"/>
    <w:pPr>
      <w:spacing w:after="100"/>
      <w:ind w:left="400"/>
    </w:pPr>
  </w:style>
  <w:style w:type="paragraph" w:styleId="Quote">
    <w:name w:val="Quote"/>
    <w:basedOn w:val="Normal"/>
    <w:next w:val="Normal"/>
    <w:link w:val="QuoteChar"/>
    <w:uiPriority w:val="29"/>
    <w:qFormat/>
    <w:rsid w:val="001D6C8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D6C85"/>
    <w:rPr>
      <w:rFonts w:ascii="Arial Body" w:hAnsi="Arial Body"/>
      <w:i/>
      <w:iCs/>
      <w:color w:val="404040" w:themeColor="text1" w:themeTint="BF"/>
      <w:sz w:val="20"/>
    </w:rPr>
  </w:style>
  <w:style w:type="paragraph" w:styleId="IntenseQuote">
    <w:name w:val="Intense Quote"/>
    <w:basedOn w:val="Normal"/>
    <w:next w:val="Normal"/>
    <w:link w:val="IntenseQuoteChar"/>
    <w:uiPriority w:val="30"/>
    <w:qFormat/>
    <w:rsid w:val="00D50606"/>
    <w:pPr>
      <w:pBdr>
        <w:top w:val="single" w:sz="4" w:space="10" w:color="47254B" w:themeColor="accent1"/>
        <w:bottom w:val="single" w:sz="4" w:space="10" w:color="47254B" w:themeColor="accent1"/>
      </w:pBdr>
      <w:spacing w:before="360" w:after="360"/>
      <w:ind w:left="864" w:right="864"/>
      <w:jc w:val="center"/>
    </w:pPr>
    <w:rPr>
      <w:i/>
      <w:iCs/>
      <w:color w:val="47254B" w:themeColor="accent1"/>
    </w:rPr>
  </w:style>
  <w:style w:type="character" w:customStyle="1" w:styleId="IntenseQuoteChar">
    <w:name w:val="Intense Quote Char"/>
    <w:basedOn w:val="DefaultParagraphFont"/>
    <w:link w:val="IntenseQuote"/>
    <w:uiPriority w:val="30"/>
    <w:rsid w:val="00D50606"/>
    <w:rPr>
      <w:rFonts w:ascii="Arial Body" w:hAnsi="Arial Body"/>
      <w:i/>
      <w:iCs/>
      <w:color w:val="47254B" w:themeColor="accent1"/>
      <w:sz w:val="20"/>
    </w:rPr>
  </w:style>
  <w:style w:type="character" w:styleId="Strong">
    <w:name w:val="Strong"/>
    <w:basedOn w:val="DefaultParagraphFont"/>
    <w:uiPriority w:val="22"/>
    <w:qFormat/>
    <w:rsid w:val="00D50606"/>
    <w:rPr>
      <w:b/>
      <w:bCs/>
    </w:rPr>
  </w:style>
  <w:style w:type="character" w:styleId="IntenseEmphasis">
    <w:name w:val="Intense Emphasis"/>
    <w:basedOn w:val="DefaultParagraphFont"/>
    <w:uiPriority w:val="21"/>
    <w:qFormat/>
    <w:rsid w:val="00D50606"/>
    <w:rPr>
      <w:i/>
      <w:iCs/>
      <w:color w:val="47254B" w:themeColor="accent1"/>
    </w:rPr>
  </w:style>
  <w:style w:type="character" w:styleId="Emphasis">
    <w:name w:val="Emphasis"/>
    <w:basedOn w:val="DefaultParagraphFont"/>
    <w:uiPriority w:val="20"/>
    <w:qFormat/>
    <w:rsid w:val="00D50606"/>
    <w:rPr>
      <w:i/>
      <w:iCs/>
    </w:rPr>
  </w:style>
  <w:style w:type="character" w:styleId="SubtleReference">
    <w:name w:val="Subtle Reference"/>
    <w:basedOn w:val="DefaultParagraphFont"/>
    <w:uiPriority w:val="31"/>
    <w:qFormat/>
    <w:rsid w:val="00D50606"/>
    <w:rPr>
      <w:smallCaps/>
      <w:color w:val="5A5A5A" w:themeColor="text1" w:themeTint="A5"/>
    </w:rPr>
  </w:style>
  <w:style w:type="character" w:styleId="SubtleEmphasis">
    <w:name w:val="Subtle Emphasis"/>
    <w:basedOn w:val="DefaultParagraphFont"/>
    <w:uiPriority w:val="19"/>
    <w:qFormat/>
    <w:rsid w:val="00D50606"/>
    <w:rPr>
      <w:i/>
      <w:iCs/>
      <w:color w:val="404040" w:themeColor="text1" w:themeTint="BF"/>
    </w:rPr>
  </w:style>
  <w:style w:type="character" w:styleId="IntenseReference">
    <w:name w:val="Intense Reference"/>
    <w:basedOn w:val="DefaultParagraphFont"/>
    <w:uiPriority w:val="32"/>
    <w:qFormat/>
    <w:rsid w:val="00D50606"/>
    <w:rPr>
      <w:b/>
      <w:bCs/>
      <w:smallCaps/>
      <w:color w:val="47254B" w:themeColor="accent1"/>
      <w:spacing w:val="5"/>
    </w:rPr>
  </w:style>
  <w:style w:type="paragraph" w:customStyle="1" w:styleId="Heading">
    <w:name w:val="Heading"/>
    <w:basedOn w:val="Heading1"/>
    <w:qFormat/>
    <w:rsid w:val="00AF0E29"/>
    <w:rPr>
      <w:color w:val="595959" w:themeColor="background2"/>
    </w:rPr>
  </w:style>
  <w:style w:type="paragraph" w:customStyle="1" w:styleId="Alphabetbullet1">
    <w:name w:val="Alphabet bullet 1."/>
    <w:basedOn w:val="BodyText"/>
    <w:qFormat/>
    <w:rsid w:val="00A56C91"/>
    <w:pPr>
      <w:numPr>
        <w:numId w:val="24"/>
      </w:numPr>
    </w:pPr>
  </w:style>
  <w:style w:type="paragraph" w:customStyle="1" w:styleId="ARomanbullet">
    <w:name w:val="A. Roman bullet"/>
    <w:basedOn w:val="BodyText"/>
    <w:qFormat/>
    <w:rsid w:val="00ED6726"/>
    <w:pPr>
      <w:numPr>
        <w:numId w:val="25"/>
      </w:numPr>
      <w:ind w:left="619" w:hanging="144"/>
    </w:pPr>
  </w:style>
  <w:style w:type="paragraph" w:styleId="FootnoteText">
    <w:name w:val="footnote text"/>
    <w:basedOn w:val="Normal"/>
    <w:link w:val="FootnoteTextChar"/>
    <w:uiPriority w:val="99"/>
    <w:semiHidden/>
    <w:unhideWhenUsed/>
    <w:rsid w:val="004D6AA8"/>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4D6AA8"/>
    <w:rPr>
      <w:rFonts w:ascii="Arial Body" w:hAnsi="Arial Body"/>
      <w:color w:val="595959"/>
      <w:sz w:val="20"/>
      <w:szCs w:val="20"/>
    </w:rPr>
  </w:style>
  <w:style w:type="character" w:styleId="FootnoteReference">
    <w:name w:val="footnote reference"/>
    <w:basedOn w:val="DefaultParagraphFont"/>
    <w:uiPriority w:val="99"/>
    <w:semiHidden/>
    <w:unhideWhenUsed/>
    <w:rsid w:val="004D6AA8"/>
    <w:rPr>
      <w:vertAlign w:val="superscript"/>
    </w:rPr>
  </w:style>
  <w:style w:type="paragraph" w:customStyle="1" w:styleId="Disclaimer">
    <w:name w:val="Disclaimer"/>
    <w:basedOn w:val="Heading1"/>
    <w:qFormat/>
    <w:rsid w:val="00105F8C"/>
  </w:style>
  <w:style w:type="paragraph" w:styleId="BalloonText">
    <w:name w:val="Balloon Text"/>
    <w:basedOn w:val="Normal"/>
    <w:link w:val="BalloonTextChar"/>
    <w:uiPriority w:val="99"/>
    <w:semiHidden/>
    <w:unhideWhenUsed/>
    <w:rsid w:val="00354B6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B6A"/>
    <w:rPr>
      <w:rFonts w:ascii="Tahoma" w:hAnsi="Tahoma" w:cs="Tahoma"/>
      <w:color w:val="595959"/>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4C5"/>
    <w:pPr>
      <w:spacing w:before="60" w:after="60" w:line="276" w:lineRule="auto"/>
    </w:pPr>
    <w:rPr>
      <w:rFonts w:ascii="Arial Body" w:hAnsi="Arial Body"/>
      <w:color w:val="595959"/>
      <w:sz w:val="20"/>
    </w:rPr>
  </w:style>
  <w:style w:type="paragraph" w:styleId="Heading1">
    <w:name w:val="heading 1"/>
    <w:basedOn w:val="Normal"/>
    <w:next w:val="Normal"/>
    <w:link w:val="Heading1Char"/>
    <w:uiPriority w:val="9"/>
    <w:qFormat/>
    <w:rsid w:val="00D063DF"/>
    <w:pPr>
      <w:keepNext/>
      <w:keepLines/>
      <w:spacing w:after="120"/>
      <w:outlineLvl w:val="0"/>
    </w:pPr>
    <w:rPr>
      <w:rFonts w:asciiTheme="majorHAnsi" w:eastAsiaTheme="majorEastAsia" w:hAnsiTheme="majorHAnsi" w:cstheme="majorBidi"/>
      <w:color w:val="47254B" w:themeColor="accent1"/>
      <w:sz w:val="44"/>
      <w:szCs w:val="32"/>
    </w:rPr>
  </w:style>
  <w:style w:type="paragraph" w:styleId="Heading2">
    <w:name w:val="heading 2"/>
    <w:basedOn w:val="Normal"/>
    <w:next w:val="Normal"/>
    <w:link w:val="Heading2Char"/>
    <w:uiPriority w:val="9"/>
    <w:unhideWhenUsed/>
    <w:qFormat/>
    <w:rsid w:val="00F200E1"/>
    <w:pPr>
      <w:keepNext/>
      <w:keepLines/>
      <w:spacing w:after="240"/>
      <w:outlineLvl w:val="1"/>
    </w:pPr>
    <w:rPr>
      <w:rFonts w:asciiTheme="majorHAnsi" w:eastAsiaTheme="majorEastAsia" w:hAnsiTheme="majorHAnsi" w:cstheme="majorBidi"/>
      <w:color w:val="47254B" w:themeColor="accent1"/>
      <w:sz w:val="28"/>
      <w:szCs w:val="26"/>
    </w:rPr>
  </w:style>
  <w:style w:type="paragraph" w:styleId="Heading3">
    <w:name w:val="heading 3"/>
    <w:basedOn w:val="Normal"/>
    <w:next w:val="Normal"/>
    <w:link w:val="Heading3Char"/>
    <w:uiPriority w:val="9"/>
    <w:unhideWhenUsed/>
    <w:qFormat/>
    <w:rsid w:val="003253CD"/>
    <w:pPr>
      <w:keepNext/>
      <w:keepLines/>
      <w:spacing w:before="120" w:after="120"/>
      <w:outlineLvl w:val="2"/>
    </w:pPr>
    <w:rPr>
      <w:rFonts w:asciiTheme="majorHAnsi" w:eastAsiaTheme="majorEastAsia" w:hAnsiTheme="majorHAnsi" w:cstheme="majorBidi"/>
      <w:b/>
      <w:color w:val="47254B" w:themeColor="accent1"/>
      <w:sz w:val="24"/>
      <w:szCs w:val="24"/>
    </w:rPr>
  </w:style>
  <w:style w:type="paragraph" w:styleId="Heading4">
    <w:name w:val="heading 4"/>
    <w:basedOn w:val="Normal"/>
    <w:next w:val="Normal"/>
    <w:link w:val="Heading4Char"/>
    <w:uiPriority w:val="9"/>
    <w:unhideWhenUsed/>
    <w:qFormat/>
    <w:rsid w:val="00AE62C1"/>
    <w:pPr>
      <w:keepNext/>
      <w:keepLines/>
      <w:spacing w:before="120" w:after="120"/>
      <w:outlineLvl w:val="3"/>
    </w:pPr>
    <w:rPr>
      <w:rFonts w:asciiTheme="majorHAnsi" w:eastAsiaTheme="majorEastAsia" w:hAnsiTheme="majorHAnsi" w:cstheme="majorBidi"/>
      <w:b/>
      <w:i/>
      <w:iCs/>
      <w:color w:val="47254B" w:themeColor="accent1"/>
      <w:sz w:val="22"/>
    </w:rPr>
  </w:style>
  <w:style w:type="paragraph" w:styleId="Heading5">
    <w:name w:val="heading 5"/>
    <w:basedOn w:val="Normal"/>
    <w:next w:val="Normal"/>
    <w:link w:val="Heading5Char"/>
    <w:uiPriority w:val="9"/>
    <w:unhideWhenUsed/>
    <w:qFormat/>
    <w:rsid w:val="00893AEC"/>
    <w:pPr>
      <w:keepNext/>
      <w:keepLines/>
      <w:spacing w:before="120" w:after="120"/>
      <w:outlineLvl w:val="4"/>
    </w:pPr>
    <w:rPr>
      <w:rFonts w:asciiTheme="majorHAnsi" w:eastAsiaTheme="majorEastAsia" w:hAnsiTheme="majorHAnsi" w:cstheme="majorBidi"/>
      <w:b/>
      <w:color w:val="47254B" w:themeColor="accent1"/>
    </w:rPr>
  </w:style>
  <w:style w:type="paragraph" w:styleId="Heading6">
    <w:name w:val="heading 6"/>
    <w:basedOn w:val="Normal"/>
    <w:next w:val="Normal"/>
    <w:link w:val="Heading6Char"/>
    <w:uiPriority w:val="9"/>
    <w:unhideWhenUsed/>
    <w:qFormat/>
    <w:rsid w:val="004C3593"/>
    <w:pPr>
      <w:keepNext/>
      <w:keepLines/>
      <w:spacing w:before="120" w:after="120"/>
      <w:outlineLvl w:val="5"/>
    </w:pPr>
    <w:rPr>
      <w:rFonts w:asciiTheme="majorHAnsi" w:eastAsiaTheme="majorEastAsia" w:hAnsiTheme="majorHAnsi" w:cstheme="majorBidi"/>
      <w:b/>
      <w:i/>
      <w:color w:val="47254B" w:themeColor="accent1"/>
    </w:rPr>
  </w:style>
  <w:style w:type="paragraph" w:styleId="Heading7">
    <w:name w:val="heading 7"/>
    <w:basedOn w:val="Normal"/>
    <w:next w:val="Normal"/>
    <w:link w:val="Heading7Char"/>
    <w:uiPriority w:val="9"/>
    <w:unhideWhenUsed/>
    <w:qFormat/>
    <w:rsid w:val="004C3593"/>
    <w:pPr>
      <w:keepNext/>
      <w:keepLines/>
      <w:spacing w:before="120" w:after="120"/>
      <w:outlineLvl w:val="6"/>
    </w:pPr>
    <w:rPr>
      <w:rFonts w:asciiTheme="majorHAnsi" w:eastAsiaTheme="majorEastAsia" w:hAnsiTheme="majorHAnsi" w:cstheme="majorBidi"/>
      <w:b/>
      <w:iCs/>
      <w:color w:val="47254B" w:themeColor="accent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3DF"/>
    <w:rPr>
      <w:rFonts w:asciiTheme="majorHAnsi" w:eastAsiaTheme="majorEastAsia" w:hAnsiTheme="majorHAnsi" w:cstheme="majorBidi"/>
      <w:color w:val="47254B" w:themeColor="accent1"/>
      <w:sz w:val="44"/>
      <w:szCs w:val="32"/>
    </w:rPr>
  </w:style>
  <w:style w:type="paragraph" w:styleId="Header">
    <w:name w:val="header"/>
    <w:basedOn w:val="Normal"/>
    <w:link w:val="HeaderChar"/>
    <w:uiPriority w:val="99"/>
    <w:unhideWhenUsed/>
    <w:rsid w:val="00087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E0A"/>
  </w:style>
  <w:style w:type="paragraph" w:styleId="Footer">
    <w:name w:val="footer"/>
    <w:aliases w:val="Footnote"/>
    <w:basedOn w:val="FootnoteText"/>
    <w:link w:val="FooterChar"/>
    <w:autoRedefine/>
    <w:uiPriority w:val="99"/>
    <w:unhideWhenUsed/>
    <w:qFormat/>
    <w:rsid w:val="00D756E2"/>
    <w:rPr>
      <w:sz w:val="18"/>
    </w:rPr>
  </w:style>
  <w:style w:type="character" w:customStyle="1" w:styleId="FooterChar">
    <w:name w:val="Footer Char"/>
    <w:aliases w:val="Footnote Char"/>
    <w:basedOn w:val="DefaultParagraphFont"/>
    <w:link w:val="Footer"/>
    <w:uiPriority w:val="99"/>
    <w:rsid w:val="00D756E2"/>
    <w:rPr>
      <w:rFonts w:ascii="Arial Body" w:hAnsi="Arial Body"/>
      <w:color w:val="595959"/>
      <w:sz w:val="18"/>
      <w:szCs w:val="20"/>
    </w:rPr>
  </w:style>
  <w:style w:type="paragraph" w:customStyle="1" w:styleId="ReportSutitle">
    <w:name w:val="Report Sutitle"/>
    <w:basedOn w:val="Normal"/>
    <w:qFormat/>
    <w:locked/>
    <w:rsid w:val="00B4699C"/>
    <w:pPr>
      <w:framePr w:hSpace="181" w:wrap="around" w:vAnchor="page" w:hAnchor="margin" w:x="-175" w:y="12872"/>
      <w:autoSpaceDE w:val="0"/>
      <w:autoSpaceDN w:val="0"/>
      <w:adjustRightInd w:val="0"/>
      <w:spacing w:before="40" w:after="40" w:line="240" w:lineRule="auto"/>
    </w:pPr>
    <w:rPr>
      <w:rFonts w:cs="ArialMT"/>
      <w:sz w:val="32"/>
      <w:szCs w:val="18"/>
    </w:rPr>
  </w:style>
  <w:style w:type="paragraph" w:customStyle="1" w:styleId="ReportDate">
    <w:name w:val="Report Date"/>
    <w:basedOn w:val="Normal"/>
    <w:qFormat/>
    <w:locked/>
    <w:rsid w:val="007A51D1"/>
    <w:pPr>
      <w:framePr w:hSpace="181" w:wrap="around" w:vAnchor="page" w:hAnchor="margin" w:x="-175" w:y="12872"/>
      <w:autoSpaceDE w:val="0"/>
      <w:autoSpaceDN w:val="0"/>
      <w:adjustRightInd w:val="0"/>
      <w:spacing w:before="40" w:after="40" w:line="240" w:lineRule="auto"/>
      <w:jc w:val="right"/>
    </w:pPr>
    <w:rPr>
      <w:rFonts w:cs="ArialMT"/>
      <w:szCs w:val="18"/>
    </w:rPr>
  </w:style>
  <w:style w:type="table" w:styleId="TableGrid">
    <w:name w:val="Table Grid"/>
    <w:basedOn w:val="TableNormal"/>
    <w:uiPriority w:val="59"/>
    <w:rsid w:val="00C00D8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00E1"/>
    <w:rPr>
      <w:rFonts w:asciiTheme="majorHAnsi" w:eastAsiaTheme="majorEastAsia" w:hAnsiTheme="majorHAnsi" w:cstheme="majorBidi"/>
      <w:color w:val="47254B" w:themeColor="accent1"/>
      <w:sz w:val="28"/>
      <w:szCs w:val="26"/>
    </w:rPr>
  </w:style>
  <w:style w:type="paragraph" w:styleId="TOC2">
    <w:name w:val="toc 2"/>
    <w:basedOn w:val="Normal"/>
    <w:next w:val="Normal"/>
    <w:autoRedefine/>
    <w:uiPriority w:val="39"/>
    <w:unhideWhenUsed/>
    <w:rsid w:val="00CE7AFC"/>
    <w:pPr>
      <w:tabs>
        <w:tab w:val="right" w:leader="dot" w:pos="9347"/>
      </w:tabs>
      <w:spacing w:before="120" w:after="120"/>
      <w:ind w:left="720" w:hanging="360"/>
    </w:pPr>
  </w:style>
  <w:style w:type="paragraph" w:styleId="TOC1">
    <w:name w:val="toc 1"/>
    <w:basedOn w:val="Normal"/>
    <w:next w:val="Normal"/>
    <w:autoRedefine/>
    <w:uiPriority w:val="39"/>
    <w:unhideWhenUsed/>
    <w:rsid w:val="00CE7AFC"/>
    <w:pPr>
      <w:tabs>
        <w:tab w:val="right" w:leader="dot" w:pos="9347"/>
      </w:tabs>
      <w:spacing w:before="120" w:after="120"/>
      <w:ind w:left="360" w:hanging="360"/>
    </w:pPr>
    <w:rPr>
      <w:rFonts w:ascii="Arial" w:hAnsi="Arial"/>
      <w:b/>
      <w:color w:val="595959" w:themeColor="background2"/>
    </w:rPr>
  </w:style>
  <w:style w:type="character" w:styleId="Hyperlink">
    <w:name w:val="Hyperlink"/>
    <w:basedOn w:val="DefaultParagraphFont"/>
    <w:uiPriority w:val="99"/>
    <w:unhideWhenUsed/>
    <w:rsid w:val="00A43C9F"/>
    <w:rPr>
      <w:color w:val="315EA5" w:themeColor="hyperlink"/>
      <w:u w:val="single"/>
    </w:rPr>
  </w:style>
  <w:style w:type="paragraph" w:customStyle="1" w:styleId="Contents">
    <w:name w:val="Contents"/>
    <w:basedOn w:val="Normal"/>
    <w:qFormat/>
    <w:rsid w:val="001816A8"/>
    <w:pPr>
      <w:spacing w:after="240"/>
    </w:pPr>
    <w:rPr>
      <w:sz w:val="44"/>
    </w:rPr>
  </w:style>
  <w:style w:type="character" w:customStyle="1" w:styleId="Heading3Char">
    <w:name w:val="Heading 3 Char"/>
    <w:basedOn w:val="DefaultParagraphFont"/>
    <w:link w:val="Heading3"/>
    <w:uiPriority w:val="9"/>
    <w:rsid w:val="003253CD"/>
    <w:rPr>
      <w:rFonts w:asciiTheme="majorHAnsi" w:eastAsiaTheme="majorEastAsia" w:hAnsiTheme="majorHAnsi" w:cstheme="majorBidi"/>
      <w:b/>
      <w:color w:val="47254B" w:themeColor="accent1"/>
      <w:sz w:val="24"/>
      <w:szCs w:val="24"/>
    </w:rPr>
  </w:style>
  <w:style w:type="character" w:customStyle="1" w:styleId="Heading4Char">
    <w:name w:val="Heading 4 Char"/>
    <w:basedOn w:val="DefaultParagraphFont"/>
    <w:link w:val="Heading4"/>
    <w:uiPriority w:val="9"/>
    <w:rsid w:val="00AE62C1"/>
    <w:rPr>
      <w:rFonts w:asciiTheme="majorHAnsi" w:eastAsiaTheme="majorEastAsia" w:hAnsiTheme="majorHAnsi" w:cstheme="majorBidi"/>
      <w:b/>
      <w:i/>
      <w:iCs/>
      <w:color w:val="47254B" w:themeColor="accent1"/>
    </w:rPr>
  </w:style>
  <w:style w:type="character" w:customStyle="1" w:styleId="Heading5Char">
    <w:name w:val="Heading 5 Char"/>
    <w:basedOn w:val="DefaultParagraphFont"/>
    <w:link w:val="Heading5"/>
    <w:uiPriority w:val="9"/>
    <w:rsid w:val="00893AEC"/>
    <w:rPr>
      <w:rFonts w:asciiTheme="majorHAnsi" w:eastAsiaTheme="majorEastAsia" w:hAnsiTheme="majorHAnsi" w:cstheme="majorBidi"/>
      <w:b/>
      <w:color w:val="47254B" w:themeColor="accent1"/>
      <w:sz w:val="20"/>
    </w:rPr>
  </w:style>
  <w:style w:type="character" w:customStyle="1" w:styleId="Heading6Char">
    <w:name w:val="Heading 6 Char"/>
    <w:basedOn w:val="DefaultParagraphFont"/>
    <w:link w:val="Heading6"/>
    <w:uiPriority w:val="9"/>
    <w:rsid w:val="004C3593"/>
    <w:rPr>
      <w:rFonts w:asciiTheme="majorHAnsi" w:eastAsiaTheme="majorEastAsia" w:hAnsiTheme="majorHAnsi" w:cstheme="majorBidi"/>
      <w:b/>
      <w:i/>
      <w:color w:val="47254B" w:themeColor="accent1"/>
      <w:sz w:val="20"/>
    </w:rPr>
  </w:style>
  <w:style w:type="character" w:customStyle="1" w:styleId="Heading7Char">
    <w:name w:val="Heading 7 Char"/>
    <w:basedOn w:val="DefaultParagraphFont"/>
    <w:link w:val="Heading7"/>
    <w:uiPriority w:val="9"/>
    <w:rsid w:val="004C3593"/>
    <w:rPr>
      <w:rFonts w:asciiTheme="majorHAnsi" w:eastAsiaTheme="majorEastAsia" w:hAnsiTheme="majorHAnsi" w:cstheme="majorBidi"/>
      <w:b/>
      <w:iCs/>
      <w:color w:val="47254B" w:themeColor="accent1"/>
      <w:sz w:val="18"/>
    </w:rPr>
  </w:style>
  <w:style w:type="paragraph" w:customStyle="1" w:styleId="BodyText">
    <w:name w:val="Body Text."/>
    <w:basedOn w:val="Normal"/>
    <w:next w:val="BodyText0"/>
    <w:qFormat/>
    <w:rsid w:val="004607F2"/>
    <w:pPr>
      <w:spacing w:before="120" w:after="120"/>
    </w:pPr>
    <w:rPr>
      <w:color w:val="595959" w:themeColor="background2"/>
    </w:rPr>
  </w:style>
  <w:style w:type="paragraph" w:styleId="ListParagraph">
    <w:name w:val="List Paragraph"/>
    <w:basedOn w:val="Normal"/>
    <w:uiPriority w:val="34"/>
    <w:qFormat/>
    <w:rsid w:val="003548E3"/>
    <w:pPr>
      <w:ind w:left="720"/>
      <w:contextualSpacing/>
    </w:pPr>
  </w:style>
  <w:style w:type="paragraph" w:styleId="BodyText0">
    <w:name w:val="Body Text"/>
    <w:basedOn w:val="Normal"/>
    <w:link w:val="BodyTextChar"/>
    <w:uiPriority w:val="99"/>
    <w:semiHidden/>
    <w:unhideWhenUsed/>
    <w:rsid w:val="008F6546"/>
    <w:pPr>
      <w:spacing w:after="120"/>
    </w:pPr>
  </w:style>
  <w:style w:type="character" w:customStyle="1" w:styleId="BodyTextChar">
    <w:name w:val="Body Text Char"/>
    <w:basedOn w:val="DefaultParagraphFont"/>
    <w:link w:val="BodyText0"/>
    <w:uiPriority w:val="99"/>
    <w:semiHidden/>
    <w:rsid w:val="008F6546"/>
  </w:style>
  <w:style w:type="paragraph" w:customStyle="1" w:styleId="Bullet1">
    <w:name w:val="Bullet 1"/>
    <w:basedOn w:val="ListParagraph"/>
    <w:qFormat/>
    <w:rsid w:val="00270D5A"/>
    <w:pPr>
      <w:numPr>
        <w:numId w:val="1"/>
      </w:numPr>
      <w:contextualSpacing w:val="0"/>
    </w:pPr>
  </w:style>
  <w:style w:type="paragraph" w:customStyle="1" w:styleId="Bullet2">
    <w:name w:val="Bullet 2"/>
    <w:basedOn w:val="Bullet1"/>
    <w:qFormat/>
    <w:rsid w:val="00270D5A"/>
    <w:pPr>
      <w:numPr>
        <w:numId w:val="2"/>
      </w:numPr>
    </w:pPr>
  </w:style>
  <w:style w:type="paragraph" w:customStyle="1" w:styleId="Bullet3">
    <w:name w:val="Bullet 3"/>
    <w:basedOn w:val="Bullet1"/>
    <w:qFormat/>
    <w:rsid w:val="00270D5A"/>
    <w:pPr>
      <w:ind w:left="1080"/>
    </w:pPr>
  </w:style>
  <w:style w:type="paragraph" w:customStyle="1" w:styleId="Bullet4">
    <w:name w:val="Bullet 4"/>
    <w:basedOn w:val="Bullet2"/>
    <w:qFormat/>
    <w:rsid w:val="00270D5A"/>
    <w:pPr>
      <w:ind w:left="1440"/>
    </w:pPr>
  </w:style>
  <w:style w:type="paragraph" w:customStyle="1" w:styleId="Bullet5">
    <w:name w:val="Bullet 5"/>
    <w:basedOn w:val="Bullet3"/>
    <w:qFormat/>
    <w:rsid w:val="00270D5A"/>
    <w:pPr>
      <w:ind w:left="1800"/>
    </w:pPr>
  </w:style>
  <w:style w:type="paragraph" w:customStyle="1" w:styleId="ListNumber1">
    <w:name w:val="List Number 1"/>
    <w:basedOn w:val="Normal"/>
    <w:qFormat/>
    <w:rsid w:val="00AB4AC7"/>
    <w:pPr>
      <w:numPr>
        <w:numId w:val="23"/>
      </w:numPr>
    </w:pPr>
  </w:style>
  <w:style w:type="paragraph" w:customStyle="1" w:styleId="ListNumber20">
    <w:name w:val="List Number 2."/>
    <w:basedOn w:val="Normal"/>
    <w:qFormat/>
    <w:rsid w:val="00ED6730"/>
    <w:pPr>
      <w:numPr>
        <w:ilvl w:val="1"/>
        <w:numId w:val="23"/>
      </w:numPr>
    </w:pPr>
    <w:rPr>
      <w:color w:val="595959" w:themeColor="background2"/>
    </w:rPr>
  </w:style>
  <w:style w:type="paragraph" w:customStyle="1" w:styleId="ListNumber3">
    <w:name w:val="List Number 3."/>
    <w:basedOn w:val="Normal"/>
    <w:qFormat/>
    <w:rsid w:val="005D029B"/>
    <w:pPr>
      <w:numPr>
        <w:ilvl w:val="2"/>
        <w:numId w:val="23"/>
      </w:numPr>
      <w:ind w:left="1426" w:hanging="634"/>
    </w:pPr>
  </w:style>
  <w:style w:type="paragraph" w:styleId="ListNumber2">
    <w:name w:val="List Number 2"/>
    <w:basedOn w:val="Normal"/>
    <w:uiPriority w:val="99"/>
    <w:semiHidden/>
    <w:unhideWhenUsed/>
    <w:rsid w:val="009418A4"/>
    <w:pPr>
      <w:numPr>
        <w:numId w:val="4"/>
      </w:numPr>
      <w:contextualSpacing/>
    </w:pPr>
  </w:style>
  <w:style w:type="paragraph" w:customStyle="1" w:styleId="ListNumber4">
    <w:name w:val="List Number 4."/>
    <w:basedOn w:val="Normal"/>
    <w:qFormat/>
    <w:rsid w:val="005D029B"/>
    <w:pPr>
      <w:numPr>
        <w:ilvl w:val="3"/>
        <w:numId w:val="23"/>
      </w:numPr>
      <w:ind w:left="2232" w:hanging="792"/>
    </w:pPr>
    <w:rPr>
      <w:color w:val="595959" w:themeColor="background2"/>
    </w:rPr>
  </w:style>
  <w:style w:type="paragraph" w:customStyle="1" w:styleId="IntroductionDarkPurple">
    <w:name w:val="Introduction_Dark Purple"/>
    <w:basedOn w:val="Normal"/>
    <w:qFormat/>
    <w:rsid w:val="00642A10"/>
    <w:pPr>
      <w:spacing w:before="120" w:after="120"/>
    </w:pPr>
    <w:rPr>
      <w:rFonts w:asciiTheme="majorHAnsi" w:hAnsiTheme="majorHAnsi"/>
      <w:color w:val="47254B" w:themeColor="accent1"/>
      <w:sz w:val="44"/>
    </w:rPr>
  </w:style>
  <w:style w:type="paragraph" w:customStyle="1" w:styleId="FigureTableChartCaption">
    <w:name w:val="Figure/Table/Chart Caption"/>
    <w:basedOn w:val="Normal"/>
    <w:qFormat/>
    <w:rsid w:val="00F71711"/>
    <w:pPr>
      <w:spacing w:before="120" w:after="160"/>
    </w:pPr>
    <w:rPr>
      <w:rFonts w:ascii="Arial" w:hAnsi="Arial"/>
      <w:b/>
    </w:rPr>
  </w:style>
  <w:style w:type="paragraph" w:customStyle="1" w:styleId="TableBullet1">
    <w:name w:val="Table Bullet_1"/>
    <w:basedOn w:val="Bullet1"/>
    <w:qFormat/>
    <w:rsid w:val="006C04EF"/>
    <w:pPr>
      <w:numPr>
        <w:numId w:val="12"/>
      </w:numPr>
      <w:spacing w:line="240" w:lineRule="auto"/>
      <w:ind w:left="274" w:hanging="274"/>
    </w:pPr>
    <w:rPr>
      <w:rFonts w:ascii="Arial" w:eastAsia="Times New Roman" w:hAnsi="Arial" w:cs="Times New Roman"/>
      <w:color w:val="595959" w:themeColor="background2"/>
      <w:szCs w:val="19"/>
      <w:lang w:eastAsia="de-DE"/>
    </w:rPr>
  </w:style>
  <w:style w:type="paragraph" w:customStyle="1" w:styleId="TableBullet2">
    <w:name w:val="Table Bullet_2"/>
    <w:basedOn w:val="TableBullet1"/>
    <w:qFormat/>
    <w:rsid w:val="006C04EF"/>
    <w:pPr>
      <w:numPr>
        <w:numId w:val="13"/>
      </w:numPr>
      <w:ind w:left="548" w:hanging="274"/>
    </w:pPr>
  </w:style>
  <w:style w:type="numbering" w:customStyle="1" w:styleId="Style1">
    <w:name w:val="Style1"/>
    <w:uiPriority w:val="99"/>
    <w:rsid w:val="00DE2355"/>
    <w:pPr>
      <w:numPr>
        <w:numId w:val="10"/>
      </w:numPr>
    </w:pPr>
  </w:style>
  <w:style w:type="paragraph" w:customStyle="1" w:styleId="TableHeading">
    <w:name w:val="Table Heading"/>
    <w:basedOn w:val="NormalWeb"/>
    <w:qFormat/>
    <w:locked/>
    <w:rsid w:val="00BE3A74"/>
    <w:pPr>
      <w:spacing w:line="240" w:lineRule="auto"/>
      <w:textAlignment w:val="baseline"/>
    </w:pPr>
    <w:rPr>
      <w:rFonts w:ascii="Arial" w:eastAsia="Geneva" w:hAnsi="Arial" w:cs="Geneva"/>
      <w:b/>
      <w:bCs/>
      <w:color w:val="FFFFFF" w:themeColor="background1"/>
      <w:kern w:val="24"/>
      <w:sz w:val="20"/>
      <w:szCs w:val="20"/>
      <w:lang w:val="en-IN"/>
    </w:rPr>
  </w:style>
  <w:style w:type="paragraph" w:customStyle="1" w:styleId="TableSubHeading">
    <w:name w:val="Table Sub Heading"/>
    <w:basedOn w:val="TableHeading"/>
    <w:qFormat/>
    <w:locked/>
    <w:rsid w:val="00BE3A74"/>
    <w:rPr>
      <w:b w:val="0"/>
    </w:rPr>
  </w:style>
  <w:style w:type="paragraph" w:customStyle="1" w:styleId="TableBody">
    <w:name w:val="Table Body"/>
    <w:basedOn w:val="Normal"/>
    <w:qFormat/>
    <w:locked/>
    <w:rsid w:val="006C04EF"/>
    <w:pPr>
      <w:autoSpaceDE w:val="0"/>
      <w:autoSpaceDN w:val="0"/>
      <w:adjustRightInd w:val="0"/>
      <w:spacing w:line="240" w:lineRule="auto"/>
    </w:pPr>
    <w:rPr>
      <w:rFonts w:cstheme="minorHAnsi"/>
      <w:color w:val="595959" w:themeColor="background2"/>
      <w:szCs w:val="18"/>
    </w:rPr>
  </w:style>
  <w:style w:type="paragraph" w:styleId="NormalWeb">
    <w:name w:val="Normal (Web)"/>
    <w:basedOn w:val="Normal"/>
    <w:uiPriority w:val="99"/>
    <w:semiHidden/>
    <w:unhideWhenUsed/>
    <w:rsid w:val="00DE2355"/>
    <w:rPr>
      <w:rFonts w:ascii="Times New Roman" w:hAnsi="Times New Roman" w:cs="Times New Roman"/>
      <w:sz w:val="24"/>
      <w:szCs w:val="24"/>
    </w:rPr>
  </w:style>
  <w:style w:type="paragraph" w:customStyle="1" w:styleId="Source">
    <w:name w:val="Source"/>
    <w:basedOn w:val="BodyText"/>
    <w:qFormat/>
    <w:rsid w:val="007D7583"/>
    <w:rPr>
      <w:i/>
      <w:sz w:val="16"/>
    </w:rPr>
  </w:style>
  <w:style w:type="paragraph" w:customStyle="1" w:styleId="ReportHeading">
    <w:name w:val="Report Heading"/>
    <w:basedOn w:val="Normal"/>
    <w:qFormat/>
    <w:rsid w:val="00E645EB"/>
    <w:pPr>
      <w:framePr w:hSpace="181" w:wrap="around" w:vAnchor="page" w:hAnchor="margin" w:y="12872"/>
    </w:pPr>
    <w:rPr>
      <w:rFonts w:cstheme="minorHAnsi"/>
      <w:color w:val="47254B" w:themeColor="accent1"/>
      <w:sz w:val="44"/>
      <w:szCs w:val="44"/>
      <w:lang w:val="en-GB"/>
    </w:rPr>
  </w:style>
  <w:style w:type="paragraph" w:styleId="TOC3">
    <w:name w:val="toc 3"/>
    <w:basedOn w:val="Normal"/>
    <w:next w:val="Normal"/>
    <w:autoRedefine/>
    <w:uiPriority w:val="39"/>
    <w:unhideWhenUsed/>
    <w:rsid w:val="00752826"/>
    <w:pPr>
      <w:spacing w:after="100"/>
      <w:ind w:left="400"/>
    </w:pPr>
  </w:style>
  <w:style w:type="paragraph" w:styleId="Quote">
    <w:name w:val="Quote"/>
    <w:basedOn w:val="Normal"/>
    <w:next w:val="Normal"/>
    <w:link w:val="QuoteChar"/>
    <w:uiPriority w:val="29"/>
    <w:qFormat/>
    <w:rsid w:val="001D6C8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D6C85"/>
    <w:rPr>
      <w:rFonts w:ascii="Arial Body" w:hAnsi="Arial Body"/>
      <w:i/>
      <w:iCs/>
      <w:color w:val="404040" w:themeColor="text1" w:themeTint="BF"/>
      <w:sz w:val="20"/>
    </w:rPr>
  </w:style>
  <w:style w:type="paragraph" w:styleId="IntenseQuote">
    <w:name w:val="Intense Quote"/>
    <w:basedOn w:val="Normal"/>
    <w:next w:val="Normal"/>
    <w:link w:val="IntenseQuoteChar"/>
    <w:uiPriority w:val="30"/>
    <w:qFormat/>
    <w:rsid w:val="00D50606"/>
    <w:pPr>
      <w:pBdr>
        <w:top w:val="single" w:sz="4" w:space="10" w:color="47254B" w:themeColor="accent1"/>
        <w:bottom w:val="single" w:sz="4" w:space="10" w:color="47254B" w:themeColor="accent1"/>
      </w:pBdr>
      <w:spacing w:before="360" w:after="360"/>
      <w:ind w:left="864" w:right="864"/>
      <w:jc w:val="center"/>
    </w:pPr>
    <w:rPr>
      <w:i/>
      <w:iCs/>
      <w:color w:val="47254B" w:themeColor="accent1"/>
    </w:rPr>
  </w:style>
  <w:style w:type="character" w:customStyle="1" w:styleId="IntenseQuoteChar">
    <w:name w:val="Intense Quote Char"/>
    <w:basedOn w:val="DefaultParagraphFont"/>
    <w:link w:val="IntenseQuote"/>
    <w:uiPriority w:val="30"/>
    <w:rsid w:val="00D50606"/>
    <w:rPr>
      <w:rFonts w:ascii="Arial Body" w:hAnsi="Arial Body"/>
      <w:i/>
      <w:iCs/>
      <w:color w:val="47254B" w:themeColor="accent1"/>
      <w:sz w:val="20"/>
    </w:rPr>
  </w:style>
  <w:style w:type="character" w:styleId="Strong">
    <w:name w:val="Strong"/>
    <w:basedOn w:val="DefaultParagraphFont"/>
    <w:uiPriority w:val="22"/>
    <w:qFormat/>
    <w:rsid w:val="00D50606"/>
    <w:rPr>
      <w:b/>
      <w:bCs/>
    </w:rPr>
  </w:style>
  <w:style w:type="character" w:styleId="IntenseEmphasis">
    <w:name w:val="Intense Emphasis"/>
    <w:basedOn w:val="DefaultParagraphFont"/>
    <w:uiPriority w:val="21"/>
    <w:qFormat/>
    <w:rsid w:val="00D50606"/>
    <w:rPr>
      <w:i/>
      <w:iCs/>
      <w:color w:val="47254B" w:themeColor="accent1"/>
    </w:rPr>
  </w:style>
  <w:style w:type="character" w:styleId="Emphasis">
    <w:name w:val="Emphasis"/>
    <w:basedOn w:val="DefaultParagraphFont"/>
    <w:uiPriority w:val="20"/>
    <w:qFormat/>
    <w:rsid w:val="00D50606"/>
    <w:rPr>
      <w:i/>
      <w:iCs/>
    </w:rPr>
  </w:style>
  <w:style w:type="character" w:styleId="SubtleReference">
    <w:name w:val="Subtle Reference"/>
    <w:basedOn w:val="DefaultParagraphFont"/>
    <w:uiPriority w:val="31"/>
    <w:qFormat/>
    <w:rsid w:val="00D50606"/>
    <w:rPr>
      <w:smallCaps/>
      <w:color w:val="5A5A5A" w:themeColor="text1" w:themeTint="A5"/>
    </w:rPr>
  </w:style>
  <w:style w:type="character" w:styleId="SubtleEmphasis">
    <w:name w:val="Subtle Emphasis"/>
    <w:basedOn w:val="DefaultParagraphFont"/>
    <w:uiPriority w:val="19"/>
    <w:qFormat/>
    <w:rsid w:val="00D50606"/>
    <w:rPr>
      <w:i/>
      <w:iCs/>
      <w:color w:val="404040" w:themeColor="text1" w:themeTint="BF"/>
    </w:rPr>
  </w:style>
  <w:style w:type="character" w:styleId="IntenseReference">
    <w:name w:val="Intense Reference"/>
    <w:basedOn w:val="DefaultParagraphFont"/>
    <w:uiPriority w:val="32"/>
    <w:qFormat/>
    <w:rsid w:val="00D50606"/>
    <w:rPr>
      <w:b/>
      <w:bCs/>
      <w:smallCaps/>
      <w:color w:val="47254B" w:themeColor="accent1"/>
      <w:spacing w:val="5"/>
    </w:rPr>
  </w:style>
  <w:style w:type="paragraph" w:customStyle="1" w:styleId="Heading">
    <w:name w:val="Heading"/>
    <w:basedOn w:val="Heading1"/>
    <w:qFormat/>
    <w:rsid w:val="00AF0E29"/>
    <w:rPr>
      <w:color w:val="595959" w:themeColor="background2"/>
    </w:rPr>
  </w:style>
  <w:style w:type="paragraph" w:customStyle="1" w:styleId="Alphabetbullet1">
    <w:name w:val="Alphabet bullet 1."/>
    <w:basedOn w:val="BodyText"/>
    <w:qFormat/>
    <w:rsid w:val="00A56C91"/>
    <w:pPr>
      <w:numPr>
        <w:numId w:val="24"/>
      </w:numPr>
    </w:pPr>
  </w:style>
  <w:style w:type="paragraph" w:customStyle="1" w:styleId="ARomanbullet">
    <w:name w:val="A. Roman bullet"/>
    <w:basedOn w:val="BodyText"/>
    <w:qFormat/>
    <w:rsid w:val="00ED6726"/>
    <w:pPr>
      <w:numPr>
        <w:numId w:val="25"/>
      </w:numPr>
      <w:ind w:left="619" w:hanging="144"/>
    </w:pPr>
  </w:style>
  <w:style w:type="paragraph" w:styleId="FootnoteText">
    <w:name w:val="footnote text"/>
    <w:basedOn w:val="Normal"/>
    <w:link w:val="FootnoteTextChar"/>
    <w:uiPriority w:val="99"/>
    <w:semiHidden/>
    <w:unhideWhenUsed/>
    <w:rsid w:val="004D6AA8"/>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4D6AA8"/>
    <w:rPr>
      <w:rFonts w:ascii="Arial Body" w:hAnsi="Arial Body"/>
      <w:color w:val="595959"/>
      <w:sz w:val="20"/>
      <w:szCs w:val="20"/>
    </w:rPr>
  </w:style>
  <w:style w:type="character" w:styleId="FootnoteReference">
    <w:name w:val="footnote reference"/>
    <w:basedOn w:val="DefaultParagraphFont"/>
    <w:uiPriority w:val="99"/>
    <w:semiHidden/>
    <w:unhideWhenUsed/>
    <w:rsid w:val="004D6AA8"/>
    <w:rPr>
      <w:vertAlign w:val="superscript"/>
    </w:rPr>
  </w:style>
  <w:style w:type="paragraph" w:customStyle="1" w:styleId="Disclaimer">
    <w:name w:val="Disclaimer"/>
    <w:basedOn w:val="Heading1"/>
    <w:qFormat/>
    <w:rsid w:val="00105F8C"/>
  </w:style>
  <w:style w:type="paragraph" w:styleId="BalloonText">
    <w:name w:val="Balloon Text"/>
    <w:basedOn w:val="Normal"/>
    <w:link w:val="BalloonTextChar"/>
    <w:uiPriority w:val="99"/>
    <w:semiHidden/>
    <w:unhideWhenUsed/>
    <w:rsid w:val="00354B6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B6A"/>
    <w:rPr>
      <w:rFonts w:ascii="Tahoma" w:hAnsi="Tahoma" w:cs="Tahoma"/>
      <w:color w:val="59595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Juan.Urrutia\Downloads\Evalueserve%20Word%20Template%20Without%20Numbering.dotx" TargetMode="External"/></Relationships>
</file>

<file path=word/theme/theme1.xml><?xml version="1.0" encoding="utf-8"?>
<a:theme xmlns:a="http://schemas.openxmlformats.org/drawingml/2006/main" name="Evalueserve Layouts">
  <a:themeElements>
    <a:clrScheme name="EVS">
      <a:dk1>
        <a:sysClr val="windowText" lastClr="000000"/>
      </a:dk1>
      <a:lt1>
        <a:srgbClr val="FFFFFF"/>
      </a:lt1>
      <a:dk2>
        <a:srgbClr val="EE2653"/>
      </a:dk2>
      <a:lt2>
        <a:srgbClr val="595959"/>
      </a:lt2>
      <a:accent1>
        <a:srgbClr val="47254B"/>
      </a:accent1>
      <a:accent2>
        <a:srgbClr val="5AB7E8"/>
      </a:accent2>
      <a:accent3>
        <a:srgbClr val="7C6CAA"/>
      </a:accent3>
      <a:accent4>
        <a:srgbClr val="F38AB1"/>
      </a:accent4>
      <a:accent5>
        <a:srgbClr val="315EA5"/>
      </a:accent5>
      <a:accent6>
        <a:srgbClr val="AFA2BF"/>
      </a:accent6>
      <a:hlink>
        <a:srgbClr val="315EA5"/>
      </a:hlink>
      <a:folHlink>
        <a:srgbClr val="9D2C7D"/>
      </a:folHlink>
    </a:clrScheme>
    <a:fontScheme name="Custom 8">
      <a:majorFont>
        <a:latin typeface="Arial Heading"/>
        <a:ea typeface=""/>
        <a:cs typeface=""/>
      </a:majorFont>
      <a:minorFont>
        <a:latin typeface="Arial Body"/>
        <a:ea typeface=""/>
        <a:cs typeface=""/>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tx2"/>
        </a:solidFill>
        <a:ln w="9525">
          <a:noFill/>
          <a:miter lim="800000"/>
          <a:headEnd/>
          <a:tailEnd/>
        </a:ln>
        <a:effectLst/>
      </a:spPr>
      <a:bodyPr lIns="108000" tIns="108000" rIns="108000" bIns="108000" rtlCol="0" anchor="ctr">
        <a:noAutofit/>
      </a:bodyPr>
      <a:lstStyle>
        <a:defPPr algn="l">
          <a:defRPr sz="1400" dirty="0" smtClean="0">
            <a:solidFill>
              <a:schemeClr val="bg1"/>
            </a:solidFill>
            <a:latin typeface="+mj-lt"/>
            <a:ea typeface="Verdana" pitchFamily="34" charset="0"/>
            <a:cs typeface="Verdana" pitchFamily="34" charset="0"/>
          </a:defRPr>
        </a:defPPr>
      </a:lstStyle>
    </a:spDef>
    <a:lnDef>
      <a:spPr bwMode="auto">
        <a:xfrm>
          <a:off x="0" y="0"/>
          <a:ext cx="1" cy="1"/>
        </a:xfrm>
        <a:custGeom>
          <a:avLst/>
          <a:gdLst/>
          <a:ahLst/>
          <a:cxnLst/>
          <a:rect l="0" t="0" r="0" b="0"/>
          <a:pathLst/>
        </a:custGeom>
        <a:solidFill>
          <a:schemeClr val="accent1"/>
        </a:solidFill>
        <a:ln w="12700" cap="flat" cmpd="sng" algn="ctr">
          <a:solidFill>
            <a:schemeClr val="tx1"/>
          </a:solidFill>
          <a:prstDash val="solid"/>
          <a:round/>
          <a:headEnd type="none" w="med" len="med"/>
          <a:tailEnd type="none" w="med" len="med"/>
        </a:ln>
        <a:effectLst/>
      </a:spPr>
      <a:bodyPr vert="horz" wrap="none" lIns="0" tIns="0" rIns="0" bIns="0" numCol="1" anchor="t" anchorCtr="0" compatLnSpc="1">
        <a:prstTxWarp prst="textNoShape">
          <a:avLst/>
        </a:prstTxWarp>
        <a:spAutoFit/>
      </a:bodyPr>
      <a:lstStyle>
        <a:defPPr marL="0" marR="0" indent="0" algn="ctr" defTabSz="914400" rtl="0" eaLnBrk="0" fontAlgn="base" latinLnBrk="0" hangingPunct="0">
          <a:lnSpc>
            <a:spcPct val="100000"/>
          </a:lnSpc>
          <a:spcBef>
            <a:spcPct val="50000"/>
          </a:spcBef>
          <a:spcAft>
            <a:spcPct val="0"/>
          </a:spcAft>
          <a:buClrTx/>
          <a:buSzTx/>
          <a:buFontTx/>
          <a:buNone/>
          <a:tabLst/>
          <a:defRPr kumimoji="0" lang="en-US" sz="1200" b="0" i="0" u="none" strike="noStrike" cap="none" normalizeH="0" baseline="0" smtClean="0">
            <a:ln>
              <a:noFill/>
            </a:ln>
            <a:solidFill>
              <a:schemeClr val="tx1"/>
            </a:solidFill>
            <a:effectLst/>
            <a:latin typeface="Arial" charset="0"/>
          </a:defRPr>
        </a:defPPr>
      </a:lstStyle>
    </a:lnDef>
    <a:txDef>
      <a:spPr>
        <a:noFill/>
      </a:spPr>
      <a:bodyPr wrap="square" lIns="0" rIns="0" rtlCol="0">
        <a:spAutoFit/>
      </a:bodyPr>
      <a:lstStyle>
        <a:defPPr defTabSz="914400" fontAlgn="base">
          <a:spcBef>
            <a:spcPts val="600"/>
          </a:spcBef>
          <a:spcAft>
            <a:spcPts val="300"/>
          </a:spcAft>
          <a:buClr>
            <a:srgbClr val="47254B"/>
          </a:buClr>
          <a:buFont typeface="Arial" panose="020B0604020202020204" pitchFamily="34" charset="0"/>
          <a:defRPr sz="1400" kern="0" dirty="0">
            <a:solidFill>
              <a:prstClr val="black">
                <a:lumMod val="65000"/>
                <a:lumOff val="35000"/>
              </a:prstClr>
            </a:solidFill>
          </a:defRPr>
        </a:defPPr>
      </a:lstStyle>
    </a:txDef>
  </a:objectDefaults>
  <a:extraClrSchemeLst>
    <a:extraClrScheme>
      <a:clrScheme name="Basis presentation DK 1">
        <a:dk1>
          <a:srgbClr val="002E5E"/>
        </a:dk1>
        <a:lt1>
          <a:srgbClr val="FFFFFF"/>
        </a:lt1>
        <a:dk2>
          <a:srgbClr val="002E5E"/>
        </a:dk2>
        <a:lt2>
          <a:srgbClr val="002E5E"/>
        </a:lt2>
        <a:accent1>
          <a:srgbClr val="FFFFFF"/>
        </a:accent1>
        <a:accent2>
          <a:srgbClr val="CDCDCD"/>
        </a:accent2>
        <a:accent3>
          <a:srgbClr val="FFFFFF"/>
        </a:accent3>
        <a:accent4>
          <a:srgbClr val="00264F"/>
        </a:accent4>
        <a:accent5>
          <a:srgbClr val="FFFFFF"/>
        </a:accent5>
        <a:accent6>
          <a:srgbClr val="BABABA"/>
        </a:accent6>
        <a:hlink>
          <a:srgbClr val="777777"/>
        </a:hlink>
        <a:folHlink>
          <a:srgbClr val="002E5E"/>
        </a:folHlink>
      </a:clrScheme>
      <a:clrMap bg1="lt1" tx1="dk1" bg2="lt2" tx2="dk2" accent1="accent1" accent2="accent2" accent3="accent3" accent4="accent4" accent5="accent5" accent6="accent6" hlink="hlink" folHlink="folHlink"/>
    </a:extraClrScheme>
    <a:extraClrScheme>
      <a:clrScheme name="Basis presentation DK 2">
        <a:dk1>
          <a:srgbClr val="002E5E"/>
        </a:dk1>
        <a:lt1>
          <a:srgbClr val="FFFFFF"/>
        </a:lt1>
        <a:dk2>
          <a:srgbClr val="002E5E"/>
        </a:dk2>
        <a:lt2>
          <a:srgbClr val="002E5E"/>
        </a:lt2>
        <a:accent1>
          <a:srgbClr val="FFFFFF"/>
        </a:accent1>
        <a:accent2>
          <a:srgbClr val="979797"/>
        </a:accent2>
        <a:accent3>
          <a:srgbClr val="FFFFFF"/>
        </a:accent3>
        <a:accent4>
          <a:srgbClr val="00264F"/>
        </a:accent4>
        <a:accent5>
          <a:srgbClr val="FFFFFF"/>
        </a:accent5>
        <a:accent6>
          <a:srgbClr val="888888"/>
        </a:accent6>
        <a:hlink>
          <a:srgbClr val="494949"/>
        </a:hlink>
        <a:folHlink>
          <a:srgbClr val="002E5E"/>
        </a:folHlink>
      </a:clrScheme>
      <a:clrMap bg1="lt1" tx1="dk1" bg2="lt2" tx2="dk2" accent1="accent1" accent2="accent2" accent3="accent3" accent4="accent4" accent5="accent5" accent6="accent6" hlink="hlink" folHlink="folHlink"/>
    </a:extraClrScheme>
    <a:extraClrScheme>
      <a:clrScheme name="Basis presentation DK 3">
        <a:dk1>
          <a:srgbClr val="002E5E"/>
        </a:dk1>
        <a:lt1>
          <a:srgbClr val="FFFFFF"/>
        </a:lt1>
        <a:dk2>
          <a:srgbClr val="002E5E"/>
        </a:dk2>
        <a:lt2>
          <a:srgbClr val="002E5E"/>
        </a:lt2>
        <a:accent1>
          <a:srgbClr val="FFFFFF"/>
        </a:accent1>
        <a:accent2>
          <a:srgbClr val="979797"/>
        </a:accent2>
        <a:accent3>
          <a:srgbClr val="FFFFFF"/>
        </a:accent3>
        <a:accent4>
          <a:srgbClr val="00264F"/>
        </a:accent4>
        <a:accent5>
          <a:srgbClr val="FFFFFF"/>
        </a:accent5>
        <a:accent6>
          <a:srgbClr val="888888"/>
        </a:accent6>
        <a:hlink>
          <a:srgbClr val="41ACE2"/>
        </a:hlink>
        <a:folHlink>
          <a:srgbClr val="002E5E"/>
        </a:folHlink>
      </a:clrScheme>
      <a:clrMap bg1="lt1" tx1="dk1" bg2="lt2" tx2="dk2" accent1="accent1" accent2="accent2" accent3="accent3" accent4="accent4" accent5="accent5" accent6="accent6" hlink="hlink" folHlink="folHlink"/>
    </a:extraClrScheme>
  </a:extraClrSchemeLst>
  <a:custClrLst>
    <a:custClr name="Custom Color 1">
      <a:srgbClr val="315EA5"/>
    </a:custClr>
    <a:custClr name="Custom Color 2">
      <a:srgbClr val="47254B"/>
    </a:custClr>
    <a:custClr name="Custom Color 3">
      <a:srgbClr val="4E7FB3"/>
    </a:custClr>
    <a:custClr name="Custom Color 4">
      <a:srgbClr val="AF2349"/>
    </a:custClr>
    <a:custClr name="Custom Color 5">
      <a:srgbClr val="840037"/>
    </a:custClr>
    <a:custClr name="Custom Color 6">
      <a:srgbClr val="AF5E90"/>
    </a:custClr>
    <a:custClr name="Custom Color 7">
      <a:srgbClr val="839EC9"/>
    </a:custClr>
    <a:custClr name="Custom Color 8">
      <a:srgbClr val="BEBFC1"/>
    </a:custClr>
    <a:custClr name="Custom Color 9">
      <a:srgbClr val="917C93"/>
    </a:custClr>
  </a:custClrLst>
  <a:extLst>
    <a:ext uri="{05A4C25C-085E-4340-85A3-A5531E510DB2}">
      <thm15:themeFamily xmlns:thm15="http://schemas.microsoft.com/office/thememl/2012/main" xmlns="" name="Presentation1" id="{32AFC3A0-FE7B-4E8D-A46D-6B505B896AD9}" vid="{736884AC-822D-4F9D-99B0-654213608C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18F5090D761B46B3967B90740DE3A2" ma:contentTypeVersion="3" ma:contentTypeDescription="Create a new document." ma:contentTypeScope="" ma:versionID="46ac541cc21a8a0a896941455ac16687">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1c53b366b6b93124af03409f665b69b9" ns1:_="" ns2:_="">
    <xsd:import namespace="http://schemas.microsoft.com/sharepoint/v3"/>
    <xsd:import namespace="http://schemas.microsoft.com/sharepoint/v4"/>
    <xsd:element name="properties">
      <xsd:complexType>
        <xsd:sequence>
          <xsd:element name="documentManagement">
            <xsd:complexType>
              <xsd:all>
                <xsd:element ref="ns2:IconOverlay" minOccurs="0"/>
                <xsd:element ref="ns1:_vti_ItemDeclaredRecord"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9" nillable="true" ma:displayName="Declared Record" ma:hidden="true" ma:internalName="_vti_ItemDeclaredRecord" ma:readOnly="true">
      <xsd:simpleType>
        <xsd:restriction base="dms:DateTime"/>
      </xsd:simpleType>
    </xsd:element>
    <xsd:element name="_vti_ItemHoldRecordStatus" ma:index="1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26460-D670-415D-97BE-FC0AF5FC14EB}">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ED7661D9-9AB1-4ACB-9AF7-6B1E3FB8AB4F}">
  <ds:schemaRefs>
    <ds:schemaRef ds:uri="http://schemas.microsoft.com/sharepoint/v3/contenttype/forms"/>
  </ds:schemaRefs>
</ds:datastoreItem>
</file>

<file path=customXml/itemProps3.xml><?xml version="1.0" encoding="utf-8"?>
<ds:datastoreItem xmlns:ds="http://schemas.openxmlformats.org/officeDocument/2006/customXml" ds:itemID="{7F3D0897-B65D-4DB3-A5B8-4938D7686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14CA66-4159-42D8-9EFF-030B333FE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Evalueserve Word Template Without Numbering</Template>
  <TotalTime>4</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Urrutia</dc:creator>
  <cp:lastModifiedBy>Juan Carlos Urrutia</cp:lastModifiedBy>
  <cp:revision>1</cp:revision>
  <dcterms:created xsi:type="dcterms:W3CDTF">2020-01-07T22:22:00Z</dcterms:created>
  <dcterms:modified xsi:type="dcterms:W3CDTF">2020-01-07T22:26:00Z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0x0101006B18F5090D761B46B3967B90740DE3A2</vt:lpwstr>
  </property>
</Properties>
</file>